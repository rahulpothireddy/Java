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9E6ED" w14:textId="11F565F8" w:rsidR="00706EE7" w:rsidRDefault="00706EE7" w:rsidP="00706EE7">
      <w:pPr>
        <w:rPr>
          <w:b/>
        </w:rPr>
      </w:pPr>
      <w:r w:rsidRPr="00706EE7">
        <w:rPr>
          <w:b/>
        </w:rPr>
        <w:t>CSCI 470/</w:t>
      </w:r>
      <w:r w:rsidR="00A64374">
        <w:rPr>
          <w:b/>
        </w:rPr>
        <w:t xml:space="preserve">502    </w:t>
      </w:r>
      <w:r w:rsidRPr="00706EE7">
        <w:rPr>
          <w:b/>
        </w:rPr>
        <w:t xml:space="preserve">            </w:t>
      </w:r>
      <w:r>
        <w:rPr>
          <w:b/>
        </w:rPr>
        <w:t xml:space="preserve">             Assignment </w:t>
      </w:r>
      <w:r w:rsidR="000D51AF">
        <w:rPr>
          <w:b/>
        </w:rPr>
        <w:t>4</w:t>
      </w:r>
      <w:r>
        <w:rPr>
          <w:b/>
        </w:rPr>
        <w:t xml:space="preserve"> - </w:t>
      </w:r>
      <w:r w:rsidRPr="00706EE7">
        <w:rPr>
          <w:b/>
        </w:rPr>
        <w:t xml:space="preserve">Java Console Program              </w:t>
      </w:r>
      <w:r>
        <w:rPr>
          <w:b/>
        </w:rPr>
        <w:t xml:space="preserve">              </w:t>
      </w:r>
      <w:r w:rsidR="00A64374">
        <w:rPr>
          <w:b/>
        </w:rPr>
        <w:t xml:space="preserve">        Fall</w:t>
      </w:r>
      <w:r w:rsidRPr="00706EE7">
        <w:rPr>
          <w:b/>
        </w:rPr>
        <w:t xml:space="preserve"> 201</w:t>
      </w:r>
      <w:r w:rsidR="00FE2D30">
        <w:rPr>
          <w:b/>
        </w:rPr>
        <w:t>8</w:t>
      </w:r>
    </w:p>
    <w:p w14:paraId="3F3CD9E1" w14:textId="1FF1024E" w:rsidR="0049508C" w:rsidRDefault="00E5646C" w:rsidP="0049508C">
      <w:pPr>
        <w:jc w:val="center"/>
        <w:rPr>
          <w:b/>
        </w:rPr>
      </w:pPr>
      <w:r>
        <w:rPr>
          <w:b/>
        </w:rPr>
        <w:t>15</w:t>
      </w:r>
      <w:r w:rsidR="0049508C">
        <w:rPr>
          <w:b/>
        </w:rPr>
        <w:t>0 points</w:t>
      </w:r>
    </w:p>
    <w:p w14:paraId="1C7F6708" w14:textId="77777777" w:rsidR="002E6B64" w:rsidRPr="002E6B64" w:rsidRDefault="002E6B64" w:rsidP="00706EE7">
      <w:pPr>
        <w:rPr>
          <w:b/>
        </w:rPr>
      </w:pPr>
    </w:p>
    <w:p w14:paraId="34D7A8D2" w14:textId="370282D0" w:rsidR="005860AF" w:rsidRPr="005860AF" w:rsidRDefault="005860AF" w:rsidP="00706EE7">
      <w:pPr>
        <w:jc w:val="both"/>
        <w:rPr>
          <w:b/>
        </w:rPr>
      </w:pPr>
      <w:r w:rsidRPr="005860AF">
        <w:rPr>
          <w:b/>
        </w:rPr>
        <w:t>Objective</w:t>
      </w:r>
    </w:p>
    <w:p w14:paraId="17E0F620" w14:textId="77777777" w:rsidR="005860AF" w:rsidRDefault="005860AF" w:rsidP="00706EE7">
      <w:pPr>
        <w:jc w:val="both"/>
      </w:pPr>
    </w:p>
    <w:p w14:paraId="26DD4C93" w14:textId="50744752" w:rsidR="007C7996" w:rsidRDefault="004B0F5C" w:rsidP="00706EE7">
      <w:pPr>
        <w:jc w:val="both"/>
      </w:pPr>
      <w:r>
        <w:t>This assignment</w:t>
      </w:r>
      <w:r w:rsidR="00113F09">
        <w:t>'s objective is to w</w:t>
      </w:r>
      <w:r w:rsidR="00706EE7" w:rsidRPr="00706EE7">
        <w:t xml:space="preserve">rite a console-based Java application </w:t>
      </w:r>
      <w:r w:rsidR="00816750">
        <w:t xml:space="preserve">with which a travel agent could </w:t>
      </w:r>
      <w:r w:rsidR="00113F09">
        <w:t xml:space="preserve">present </w:t>
      </w:r>
      <w:r w:rsidR="007C7996">
        <w:t>options for</w:t>
      </w:r>
      <w:r w:rsidR="00706EE7" w:rsidRPr="00706EE7">
        <w:t xml:space="preserve"> </w:t>
      </w:r>
      <w:r w:rsidR="00113F09">
        <w:t>travel destination</w:t>
      </w:r>
      <w:r w:rsidR="007C7996">
        <w:t xml:space="preserve">s to a client who wants to </w:t>
      </w:r>
      <w:r w:rsidR="00706EE7" w:rsidRPr="00706EE7">
        <w:t>redeem his</w:t>
      </w:r>
      <w:r w:rsidR="007C7996">
        <w:t xml:space="preserve"> or </w:t>
      </w:r>
      <w:r w:rsidR="00706EE7" w:rsidRPr="00706EE7">
        <w:t xml:space="preserve">her accumulated </w:t>
      </w:r>
      <w:r w:rsidR="00113F09">
        <w:t xml:space="preserve">frequent flyer </w:t>
      </w:r>
      <w:r w:rsidR="00706EE7" w:rsidRPr="00706EE7">
        <w:t>mile</w:t>
      </w:r>
      <w:r w:rsidR="00113F09">
        <w:t>s.</w:t>
      </w:r>
      <w:r w:rsidR="00706EE7" w:rsidRPr="00706EE7">
        <w:t xml:space="preserve">  </w:t>
      </w:r>
      <w:r w:rsidR="00113F09">
        <w:t>For the sake of simplicity, we will a</w:t>
      </w:r>
      <w:r w:rsidR="00706EE7" w:rsidRPr="00706EE7">
        <w:t xml:space="preserve">ssume all trips depart from O'Hare </w:t>
      </w:r>
      <w:r w:rsidR="00113F09">
        <w:t>International Airport</w:t>
      </w:r>
      <w:r w:rsidR="007C7996">
        <w:t xml:space="preserve"> and that the miles represented are required for a roundtrip ticket</w:t>
      </w:r>
      <w:r w:rsidR="00706EE7" w:rsidRPr="00706EE7">
        <w:t xml:space="preserve">.  </w:t>
      </w:r>
    </w:p>
    <w:p w14:paraId="3294C5F0" w14:textId="77777777" w:rsidR="007C7996" w:rsidRDefault="007C7996" w:rsidP="00706EE7">
      <w:pPr>
        <w:jc w:val="both"/>
      </w:pPr>
    </w:p>
    <w:p w14:paraId="5EA04CA9" w14:textId="0BEB8E14" w:rsidR="00706EE7" w:rsidRDefault="007C7996" w:rsidP="00706EE7">
      <w:pPr>
        <w:jc w:val="both"/>
      </w:pPr>
      <w:r>
        <w:t>Depending on the distance, e</w:t>
      </w:r>
      <w:r w:rsidR="00113F09">
        <w:t xml:space="preserve">ach </w:t>
      </w:r>
      <w:r w:rsidR="00706EE7" w:rsidRPr="00706EE7">
        <w:t xml:space="preserve">destination </w:t>
      </w:r>
      <w:r w:rsidR="00113F09">
        <w:t>requires a</w:t>
      </w:r>
      <w:r w:rsidR="00706EE7" w:rsidRPr="00706EE7">
        <w:t xml:space="preserve"> different </w:t>
      </w:r>
      <w:r w:rsidR="00113F09">
        <w:t>number of frequent flyer miles</w:t>
      </w:r>
      <w:r w:rsidR="00706EE7" w:rsidRPr="00706EE7">
        <w:t xml:space="preserve"> </w:t>
      </w:r>
      <w:r w:rsidR="00113F09">
        <w:t>to obtain a</w:t>
      </w:r>
      <w:r w:rsidR="00706EE7" w:rsidRPr="00706EE7">
        <w:t xml:space="preserve"> </w:t>
      </w:r>
      <w:r>
        <w:t xml:space="preserve">roundtrip </w:t>
      </w:r>
      <w:r w:rsidR="00706EE7" w:rsidRPr="00706EE7">
        <w:t xml:space="preserve">ticket.  </w:t>
      </w:r>
      <w:r>
        <w:t>Note that, i</w:t>
      </w:r>
      <w:r w:rsidR="00706EE7" w:rsidRPr="00706EE7">
        <w:t xml:space="preserve">f the </w:t>
      </w:r>
      <w:r w:rsidR="00113F09">
        <w:t>client</w:t>
      </w:r>
      <w:r w:rsidR="00706EE7" w:rsidRPr="00706EE7">
        <w:t xml:space="preserve"> </w:t>
      </w:r>
      <w:r w:rsidR="00113F09">
        <w:t xml:space="preserve">travels during the off-season, he </w:t>
      </w:r>
      <w:r w:rsidR="000D51AF">
        <w:t>or she</w:t>
      </w:r>
      <w:r w:rsidR="00706EE7" w:rsidRPr="00706EE7">
        <w:t xml:space="preserve"> may </w:t>
      </w:r>
      <w:r w:rsidR="00816750">
        <w:t xml:space="preserve">be able to </w:t>
      </w:r>
      <w:r w:rsidR="00706EE7" w:rsidRPr="00706EE7">
        <w:t xml:space="preserve">take advantage of the </w:t>
      </w:r>
      <w:r w:rsidR="000D51AF">
        <w:t>“</w:t>
      </w:r>
      <w:r w:rsidR="00E5646C">
        <w:t>Frequent Flyer</w:t>
      </w:r>
      <w:r w:rsidR="000D51AF">
        <w:t>”</w:t>
      </w:r>
      <w:r w:rsidR="00706EE7" w:rsidRPr="00706EE7">
        <w:t xml:space="preserve"> </w:t>
      </w:r>
      <w:r>
        <w:t>option</w:t>
      </w:r>
      <w:r w:rsidR="00706EE7" w:rsidRPr="00706EE7">
        <w:t xml:space="preserve"> that </w:t>
      </w:r>
      <w:r w:rsidR="00113F09">
        <w:t xml:space="preserve">requires fewer miles to obtain a </w:t>
      </w:r>
      <w:r>
        <w:t xml:space="preserve">roundtrip </w:t>
      </w:r>
      <w:r w:rsidR="00113F09">
        <w:t>ticket to a particular destination.</w:t>
      </w:r>
    </w:p>
    <w:p w14:paraId="46A9D66C" w14:textId="4A70211F" w:rsidR="00706EE7" w:rsidRDefault="00706EE7" w:rsidP="00706EE7">
      <w:pPr>
        <w:jc w:val="both"/>
      </w:pPr>
    </w:p>
    <w:p w14:paraId="4AB36F5D" w14:textId="5C8FC341" w:rsidR="007C7996" w:rsidRPr="007C7996" w:rsidRDefault="007C7996" w:rsidP="00706EE7">
      <w:pPr>
        <w:jc w:val="both"/>
        <w:rPr>
          <w:b/>
        </w:rPr>
      </w:pPr>
      <w:r w:rsidRPr="007C7996">
        <w:rPr>
          <w:b/>
        </w:rPr>
        <w:t>Input File</w:t>
      </w:r>
    </w:p>
    <w:p w14:paraId="6BCDAAF1" w14:textId="77777777" w:rsidR="007C7996" w:rsidRPr="00706EE7" w:rsidRDefault="007C7996" w:rsidP="00706EE7">
      <w:pPr>
        <w:jc w:val="both"/>
      </w:pPr>
    </w:p>
    <w:p w14:paraId="7C93BDB4" w14:textId="7CD3E5F0" w:rsidR="00706EE7" w:rsidRDefault="00706EE7" w:rsidP="00706EE7">
      <w:pPr>
        <w:jc w:val="both"/>
      </w:pPr>
      <w:r w:rsidRPr="00706EE7">
        <w:t xml:space="preserve">A list of destination cities and related ticket redemption information </w:t>
      </w:r>
      <w:r w:rsidR="007C7996">
        <w:t>will</w:t>
      </w:r>
      <w:r w:rsidRPr="00706EE7">
        <w:t xml:space="preserve"> be read from a file</w:t>
      </w:r>
      <w:r w:rsidR="009713CE">
        <w:t xml:space="preserve"> (</w:t>
      </w:r>
      <w:r w:rsidR="007063FD">
        <w:t xml:space="preserve">one named </w:t>
      </w:r>
      <w:r w:rsidR="00E5646C">
        <w:t>D</w:t>
      </w:r>
      <w:r w:rsidR="007063FD">
        <w:t>estination</w:t>
      </w:r>
      <w:r w:rsidR="00E5646C">
        <w:t xml:space="preserve"> Mileage</w:t>
      </w:r>
      <w:r w:rsidR="007063FD">
        <w:t xml:space="preserve">.txt is </w:t>
      </w:r>
      <w:r w:rsidR="009713CE">
        <w:t>provided for you but you may create your own</w:t>
      </w:r>
      <w:r w:rsidR="007063FD">
        <w:t xml:space="preserve">).  The file </w:t>
      </w:r>
      <w:r w:rsidRPr="00706EE7">
        <w:t xml:space="preserve">is formatted </w:t>
      </w:r>
      <w:r w:rsidR="007063FD">
        <w:t>with one city, or destination,</w:t>
      </w:r>
      <w:r w:rsidRPr="00706EE7">
        <w:t xml:space="preserve"> per line, with </w:t>
      </w:r>
      <w:r w:rsidR="00956655">
        <w:t xml:space="preserve">the first </w:t>
      </w:r>
      <w:r w:rsidRPr="00706EE7">
        <w:t xml:space="preserve">five </w:t>
      </w:r>
      <w:r w:rsidR="00956655">
        <w:t xml:space="preserve">items, or </w:t>
      </w:r>
      <w:r w:rsidRPr="00706EE7">
        <w:t>fields</w:t>
      </w:r>
      <w:r w:rsidR="00956655">
        <w:t>,</w:t>
      </w:r>
      <w:r w:rsidRPr="00706EE7">
        <w:t xml:space="preserve"> separated by </w:t>
      </w:r>
      <w:r w:rsidR="000D51AF">
        <w:t xml:space="preserve">a semicolon ( </w:t>
      </w:r>
      <w:r w:rsidRPr="0020784C">
        <w:rPr>
          <w:rFonts w:ascii="Source Code Pro" w:hAnsi="Source Code Pro"/>
          <w:sz w:val="20"/>
          <w:szCs w:val="20"/>
        </w:rPr>
        <w:t>;</w:t>
      </w:r>
      <w:r w:rsidR="000D51AF">
        <w:t xml:space="preserve"> )</w:t>
      </w:r>
      <w:r w:rsidRPr="00706EE7">
        <w:t xml:space="preserve"> </w:t>
      </w:r>
      <w:r w:rsidR="00956655">
        <w:t xml:space="preserve">and the last two separated by a colon ( </w:t>
      </w:r>
      <w:r w:rsidR="00956655" w:rsidRPr="0020784C">
        <w:rPr>
          <w:rFonts w:ascii="Source Code Pro" w:hAnsi="Source Code Pro"/>
          <w:sz w:val="20"/>
          <w:szCs w:val="20"/>
        </w:rPr>
        <w:t>:</w:t>
      </w:r>
      <w:r w:rsidR="00956655">
        <w:t xml:space="preserve"> ) </w:t>
      </w:r>
      <w:r w:rsidRPr="00706EE7">
        <w:t xml:space="preserve">as shown </w:t>
      </w:r>
      <w:r w:rsidR="00956655">
        <w:t>in the example below.  The six items regarding a single destination represent:</w:t>
      </w:r>
    </w:p>
    <w:p w14:paraId="4AE1A5BD" w14:textId="77777777" w:rsidR="00706EE7" w:rsidRPr="00706EE7" w:rsidRDefault="00706EE7" w:rsidP="00706EE7">
      <w:pPr>
        <w:jc w:val="both"/>
      </w:pPr>
    </w:p>
    <w:p w14:paraId="14FFAD80" w14:textId="069CE326" w:rsidR="00706EE7" w:rsidRPr="007C7996" w:rsidRDefault="007C7996" w:rsidP="00956655">
      <w:pPr>
        <w:jc w:val="both"/>
        <w:rPr>
          <w:i/>
          <w:iCs/>
        </w:rPr>
      </w:pPr>
      <w:r w:rsidRPr="007C7996">
        <w:rPr>
          <w:i/>
          <w:iCs/>
        </w:rPr>
        <w:t>T</w:t>
      </w:r>
      <w:r w:rsidR="00956655" w:rsidRPr="007C7996">
        <w:rPr>
          <w:i/>
          <w:iCs/>
        </w:rPr>
        <w:t xml:space="preserve">he </w:t>
      </w:r>
      <w:r w:rsidR="00706EE7" w:rsidRPr="007C7996">
        <w:rPr>
          <w:i/>
          <w:iCs/>
        </w:rPr>
        <w:t>destination</w:t>
      </w:r>
      <w:r w:rsidRPr="007C7996">
        <w:rPr>
          <w:i/>
          <w:iCs/>
        </w:rPr>
        <w:t xml:space="preserve"> city name</w:t>
      </w:r>
      <w:r w:rsidR="00706EE7" w:rsidRPr="007C7996">
        <w:rPr>
          <w:i/>
        </w:rPr>
        <w:t>; </w:t>
      </w:r>
      <w:r w:rsidR="00956655" w:rsidRPr="007C7996">
        <w:rPr>
          <w:i/>
        </w:rPr>
        <w:t xml:space="preserve">the </w:t>
      </w:r>
      <w:r w:rsidR="00706EE7" w:rsidRPr="007C7996">
        <w:rPr>
          <w:i/>
          <w:iCs/>
        </w:rPr>
        <w:t>normal mileage needed for an economy class ticket</w:t>
      </w:r>
      <w:r w:rsidR="00706EE7" w:rsidRPr="007C7996">
        <w:rPr>
          <w:i/>
        </w:rPr>
        <w:t>;</w:t>
      </w:r>
      <w:r w:rsidR="00956655" w:rsidRPr="007C7996">
        <w:rPr>
          <w:i/>
        </w:rPr>
        <w:t xml:space="preserve"> the </w:t>
      </w:r>
      <w:r w:rsidR="00956655" w:rsidRPr="007C7996">
        <w:rPr>
          <w:i/>
          <w:iCs/>
        </w:rPr>
        <w:t>“</w:t>
      </w:r>
      <w:r w:rsidR="00E5646C">
        <w:rPr>
          <w:i/>
          <w:iCs/>
        </w:rPr>
        <w:t>Frequent Flyer</w:t>
      </w:r>
      <w:r w:rsidR="000D51AF" w:rsidRPr="007C7996">
        <w:rPr>
          <w:i/>
          <w:iCs/>
        </w:rPr>
        <w:t>”</w:t>
      </w:r>
      <w:r w:rsidR="00706EE7" w:rsidRPr="007C7996">
        <w:rPr>
          <w:i/>
          <w:iCs/>
        </w:rPr>
        <w:t xml:space="preserve"> mileage needed for an economy class ticket</w:t>
      </w:r>
      <w:r w:rsidR="00706EE7" w:rsidRPr="007C7996">
        <w:rPr>
          <w:i/>
        </w:rPr>
        <w:t>; </w:t>
      </w:r>
      <w:r w:rsidR="00956655" w:rsidRPr="007C7996">
        <w:rPr>
          <w:i/>
        </w:rPr>
        <w:t xml:space="preserve">the </w:t>
      </w:r>
      <w:r w:rsidR="00706EE7" w:rsidRPr="007C7996">
        <w:rPr>
          <w:i/>
          <w:iCs/>
        </w:rPr>
        <w:t>additional</w:t>
      </w:r>
      <w:r w:rsidR="000D51AF" w:rsidRPr="007C7996">
        <w:rPr>
          <w:i/>
          <w:iCs/>
        </w:rPr>
        <w:t xml:space="preserve"> </w:t>
      </w:r>
      <w:r w:rsidR="00706EE7" w:rsidRPr="007C7996">
        <w:rPr>
          <w:i/>
          <w:iCs/>
        </w:rPr>
        <w:t>mileage needed for upgrading to first class</w:t>
      </w:r>
      <w:r w:rsidR="00706EE7" w:rsidRPr="007C7996">
        <w:rPr>
          <w:i/>
        </w:rPr>
        <w:t xml:space="preserve">; </w:t>
      </w:r>
      <w:r w:rsidR="00706EE7" w:rsidRPr="007C7996">
        <w:rPr>
          <w:i/>
          <w:iCs/>
        </w:rPr>
        <w:t xml:space="preserve">the </w:t>
      </w:r>
      <w:r w:rsidR="00956655" w:rsidRPr="007C7996">
        <w:rPr>
          <w:i/>
          <w:iCs/>
        </w:rPr>
        <w:t xml:space="preserve">beginning </w:t>
      </w:r>
      <w:r w:rsidR="00706EE7" w:rsidRPr="007C7996">
        <w:rPr>
          <w:i/>
          <w:iCs/>
        </w:rPr>
        <w:t>month</w:t>
      </w:r>
      <w:r w:rsidR="00956655" w:rsidRPr="007C7996">
        <w:rPr>
          <w:i/>
          <w:iCs/>
        </w:rPr>
        <w:t xml:space="preserve"> </w:t>
      </w:r>
      <w:r w:rsidR="00706EE7" w:rsidRPr="007C7996">
        <w:rPr>
          <w:i/>
          <w:iCs/>
        </w:rPr>
        <w:t xml:space="preserve">of departure </w:t>
      </w:r>
      <w:r w:rsidR="00956655" w:rsidRPr="007C7996">
        <w:rPr>
          <w:i/>
          <w:iCs/>
        </w:rPr>
        <w:t>during which</w:t>
      </w:r>
      <w:r w:rsidR="00706EE7" w:rsidRPr="007C7996">
        <w:rPr>
          <w:i/>
          <w:iCs/>
        </w:rPr>
        <w:t xml:space="preserve"> </w:t>
      </w:r>
      <w:r w:rsidR="000D51AF" w:rsidRPr="007C7996">
        <w:rPr>
          <w:i/>
          <w:iCs/>
        </w:rPr>
        <w:t>“</w:t>
      </w:r>
      <w:r w:rsidR="00E5646C">
        <w:rPr>
          <w:i/>
          <w:iCs/>
        </w:rPr>
        <w:t>Frequent Flyer</w:t>
      </w:r>
      <w:r w:rsidR="000D51AF" w:rsidRPr="007C7996">
        <w:rPr>
          <w:i/>
          <w:iCs/>
        </w:rPr>
        <w:t>”</w:t>
      </w:r>
      <w:r w:rsidR="00706EE7" w:rsidRPr="007C7996">
        <w:rPr>
          <w:i/>
          <w:iCs/>
        </w:rPr>
        <w:t xml:space="preserve"> mileage </w:t>
      </w:r>
      <w:r w:rsidR="00706EE7" w:rsidRPr="007C7996">
        <w:rPr>
          <w:b/>
          <w:i/>
          <w:iCs/>
        </w:rPr>
        <w:t>can</w:t>
      </w:r>
      <w:r w:rsidR="00706EE7" w:rsidRPr="007C7996">
        <w:rPr>
          <w:i/>
          <w:iCs/>
        </w:rPr>
        <w:t xml:space="preserve"> be used</w:t>
      </w:r>
      <w:r w:rsidR="00956655" w:rsidRPr="007C7996">
        <w:rPr>
          <w:i/>
        </w:rPr>
        <w:t xml:space="preserve"> instead of the normal mileage</w:t>
      </w:r>
      <w:r w:rsidRPr="007C7996">
        <w:rPr>
          <w:i/>
        </w:rPr>
        <w:t xml:space="preserve"> </w:t>
      </w:r>
      <w:r w:rsidR="00956655" w:rsidRPr="007C7996">
        <w:rPr>
          <w:i/>
        </w:rPr>
        <w:t xml:space="preserve">- the ending month of departure during </w:t>
      </w:r>
      <w:r w:rsidR="00956655" w:rsidRPr="007C7996">
        <w:rPr>
          <w:i/>
          <w:iCs/>
        </w:rPr>
        <w:t>which “</w:t>
      </w:r>
      <w:r w:rsidR="00E5646C">
        <w:rPr>
          <w:i/>
          <w:iCs/>
        </w:rPr>
        <w:t>Frequent Flyer</w:t>
      </w:r>
      <w:r w:rsidR="00956655" w:rsidRPr="007C7996">
        <w:rPr>
          <w:i/>
          <w:iCs/>
        </w:rPr>
        <w:t xml:space="preserve">” mileage </w:t>
      </w:r>
      <w:r w:rsidR="00956655" w:rsidRPr="007C7996">
        <w:rPr>
          <w:b/>
          <w:i/>
          <w:iCs/>
        </w:rPr>
        <w:t>can</w:t>
      </w:r>
      <w:r w:rsidR="00956655" w:rsidRPr="007C7996">
        <w:rPr>
          <w:i/>
          <w:iCs/>
        </w:rPr>
        <w:t xml:space="preserve"> be used instead of the normal mileage</w:t>
      </w:r>
    </w:p>
    <w:p w14:paraId="266F3C19" w14:textId="77777777" w:rsidR="00956655" w:rsidRDefault="00956655" w:rsidP="00956655">
      <w:pPr>
        <w:jc w:val="both"/>
        <w:rPr>
          <w:b/>
        </w:rPr>
      </w:pPr>
    </w:p>
    <w:p w14:paraId="2FAFBAFA" w14:textId="3D7F34D9" w:rsidR="00706EE7" w:rsidRPr="00706EE7" w:rsidRDefault="007C7996" w:rsidP="00706EE7">
      <w:pPr>
        <w:rPr>
          <w:b/>
        </w:rPr>
      </w:pPr>
      <w:r>
        <w:rPr>
          <w:b/>
        </w:rPr>
        <w:t>E</w:t>
      </w:r>
      <w:r w:rsidR="00706EE7" w:rsidRPr="00706EE7">
        <w:rPr>
          <w:b/>
        </w:rPr>
        <w:t>xample</w:t>
      </w:r>
      <w:r>
        <w:rPr>
          <w:b/>
        </w:rPr>
        <w:t xml:space="preserve"> Input File</w:t>
      </w:r>
      <w:r w:rsidR="00706EE7" w:rsidRPr="00706EE7">
        <w:rPr>
          <w:b/>
        </w:rPr>
        <w:t>:</w:t>
      </w:r>
    </w:p>
    <w:p w14:paraId="03A4DA7F" w14:textId="77777777" w:rsidR="00706EE7" w:rsidRDefault="00706EE7" w:rsidP="00706EE7"/>
    <w:p w14:paraId="665EED29" w14:textId="77777777" w:rsidR="00280B03" w:rsidRDefault="00280B03" w:rsidP="00706EE7">
      <w:pPr>
        <w:rPr>
          <w:rFonts w:ascii="Source Code Pro" w:hAnsi="Source Code Pro"/>
          <w:sz w:val="20"/>
          <w:szCs w:val="20"/>
        </w:rPr>
      </w:pPr>
      <w:r>
        <w:rPr>
          <w:rFonts w:ascii="Source Code Pro" w:hAnsi="Source Code Pro"/>
          <w:sz w:val="20"/>
          <w:szCs w:val="20"/>
        </w:rPr>
        <w:t>Berlin;17250;12750;5250;3-5</w:t>
      </w:r>
    </w:p>
    <w:p w14:paraId="62BD327B" w14:textId="77777777" w:rsidR="00280B03" w:rsidRDefault="00280B03" w:rsidP="00706EE7">
      <w:pPr>
        <w:rPr>
          <w:rFonts w:ascii="Source Code Pro" w:hAnsi="Source Code Pro"/>
          <w:sz w:val="20"/>
          <w:szCs w:val="20"/>
        </w:rPr>
      </w:pPr>
      <w:r>
        <w:rPr>
          <w:rFonts w:ascii="Source Code Pro" w:hAnsi="Source Code Pro"/>
          <w:sz w:val="20"/>
          <w:szCs w:val="20"/>
        </w:rPr>
        <w:t>Hong Kong;30000;20250;17500;2-4</w:t>
      </w:r>
    </w:p>
    <w:p w14:paraId="0F468ACD" w14:textId="77777777" w:rsidR="00706EE7" w:rsidRDefault="00706EE7" w:rsidP="00706EE7">
      <w:pPr>
        <w:rPr>
          <w:rFonts w:ascii="Source Code Pro" w:hAnsi="Source Code Pro"/>
          <w:sz w:val="20"/>
          <w:szCs w:val="20"/>
        </w:rPr>
      </w:pPr>
      <w:r w:rsidRPr="0060412A">
        <w:rPr>
          <w:rFonts w:ascii="Source Code Pro" w:hAnsi="Source Code Pro"/>
          <w:sz w:val="20"/>
          <w:szCs w:val="20"/>
        </w:rPr>
        <w:t>Hyderabad;30000;20000;15000;2-4</w:t>
      </w:r>
      <w:r w:rsidRPr="0060412A">
        <w:rPr>
          <w:rFonts w:ascii="Source Code Pro" w:hAnsi="Source Code Pro"/>
          <w:sz w:val="20"/>
          <w:szCs w:val="20"/>
        </w:rPr>
        <w:br/>
        <w:t>Sidney;50000;30000;20000;5-6</w:t>
      </w:r>
      <w:r w:rsidRPr="0060412A">
        <w:rPr>
          <w:rFonts w:ascii="Source Code Pro" w:hAnsi="Source Code Pro"/>
          <w:sz w:val="20"/>
          <w:szCs w:val="20"/>
        </w:rPr>
        <w:br/>
        <w:t>Paris;20000;15000;10000;2-4</w:t>
      </w:r>
      <w:r w:rsidRPr="0060412A">
        <w:rPr>
          <w:rFonts w:ascii="Source Code Pro" w:hAnsi="Source Code Pro"/>
          <w:sz w:val="20"/>
          <w:szCs w:val="20"/>
        </w:rPr>
        <w:br/>
        <w:t>New York;10000;5000;8000;10-11</w:t>
      </w:r>
    </w:p>
    <w:p w14:paraId="2047A674" w14:textId="77777777" w:rsidR="00280B03" w:rsidRDefault="00280B03" w:rsidP="00706EE7">
      <w:pPr>
        <w:rPr>
          <w:rFonts w:ascii="Source Code Pro" w:hAnsi="Source Code Pro"/>
          <w:sz w:val="20"/>
          <w:szCs w:val="20"/>
        </w:rPr>
      </w:pPr>
      <w:r>
        <w:rPr>
          <w:rFonts w:ascii="Source Code Pro" w:hAnsi="Source Code Pro"/>
          <w:sz w:val="20"/>
          <w:szCs w:val="20"/>
        </w:rPr>
        <w:t>Tokyo;29000;16500;5350;2-5</w:t>
      </w:r>
    </w:p>
    <w:p w14:paraId="77C96AA8" w14:textId="77777777" w:rsidR="00280B03" w:rsidRDefault="00280B03" w:rsidP="00706EE7">
      <w:pPr>
        <w:rPr>
          <w:rFonts w:ascii="Source Code Pro" w:hAnsi="Source Code Pro"/>
          <w:sz w:val="20"/>
          <w:szCs w:val="20"/>
        </w:rPr>
      </w:pPr>
      <w:r>
        <w:rPr>
          <w:rFonts w:ascii="Source Code Pro" w:hAnsi="Source Code Pro"/>
          <w:sz w:val="20"/>
          <w:szCs w:val="20"/>
        </w:rPr>
        <w:t>Vienna;17500;12500;5000;2-4</w:t>
      </w:r>
    </w:p>
    <w:p w14:paraId="050DA9EB" w14:textId="77777777" w:rsidR="00597D51" w:rsidRPr="0060412A" w:rsidRDefault="00597D51" w:rsidP="00706EE7">
      <w:pPr>
        <w:rPr>
          <w:rFonts w:ascii="Source Code Pro" w:hAnsi="Source Code Pro"/>
          <w:sz w:val="20"/>
          <w:szCs w:val="20"/>
        </w:rPr>
      </w:pPr>
      <w:r>
        <w:rPr>
          <w:rFonts w:ascii="Source Code Pro" w:hAnsi="Source Code Pro"/>
          <w:sz w:val="20"/>
          <w:szCs w:val="20"/>
        </w:rPr>
        <w:t>Washington, D.C.;9000;7500;2000;10-12</w:t>
      </w:r>
    </w:p>
    <w:p w14:paraId="783C4BA6" w14:textId="1C99F41E" w:rsidR="00706EE7" w:rsidRDefault="00706EE7" w:rsidP="00706EE7"/>
    <w:p w14:paraId="5936E163" w14:textId="5D43FF78" w:rsidR="007C7996" w:rsidRPr="007C7996" w:rsidRDefault="007C7996" w:rsidP="00706EE7">
      <w:pPr>
        <w:rPr>
          <w:b/>
        </w:rPr>
      </w:pPr>
      <w:r w:rsidRPr="007C7996">
        <w:rPr>
          <w:b/>
        </w:rPr>
        <w:t>Redemption Algorithm</w:t>
      </w:r>
    </w:p>
    <w:p w14:paraId="14AC78E3" w14:textId="77777777" w:rsidR="007C7996" w:rsidRDefault="007C7996" w:rsidP="00706EE7"/>
    <w:p w14:paraId="0692FA4A" w14:textId="0C617527" w:rsidR="00706EE7" w:rsidRPr="00706EE7" w:rsidRDefault="00706EE7" w:rsidP="00706EE7">
      <w:pPr>
        <w:jc w:val="both"/>
      </w:pPr>
      <w:r w:rsidRPr="00706EE7">
        <w:t>You</w:t>
      </w:r>
      <w:r>
        <w:t>r</w:t>
      </w:r>
      <w:r w:rsidRPr="00706EE7">
        <w:t xml:space="preserve"> algorithm should 1) try to get tickets that travel the farthest, 2) use </w:t>
      </w:r>
      <w:r w:rsidR="000D51AF">
        <w:t>“</w:t>
      </w:r>
      <w:r w:rsidR="00E5646C">
        <w:t>Frequent Flyer</w:t>
      </w:r>
      <w:r w:rsidR="000D51AF">
        <w:t>”</w:t>
      </w:r>
      <w:r w:rsidRPr="00706EE7">
        <w:t xml:space="preserve"> </w:t>
      </w:r>
      <w:r w:rsidR="000D51AF">
        <w:t xml:space="preserve">mileage </w:t>
      </w:r>
      <w:r w:rsidRPr="00706EE7">
        <w:t>whenever possible,</w:t>
      </w:r>
      <w:r w:rsidR="0040673A">
        <w:t xml:space="preserve"> </w:t>
      </w:r>
      <w:r w:rsidRPr="00706EE7">
        <w:t>3) try to display as many different tickets as possible given the information, and</w:t>
      </w:r>
      <w:r w:rsidR="007C0294">
        <w:t xml:space="preserve">, </w:t>
      </w:r>
      <w:r w:rsidR="00AC72EB">
        <w:t xml:space="preserve">only </w:t>
      </w:r>
      <w:r w:rsidR="007C0294" w:rsidRPr="007C0294">
        <w:rPr>
          <w:b/>
          <w:i/>
        </w:rPr>
        <w:t>after</w:t>
      </w:r>
      <w:r w:rsidR="007C0294">
        <w:t xml:space="preserve"> you have determined the destinations to which the customer can fly, </w:t>
      </w:r>
      <w:r w:rsidR="00AC72EB">
        <w:t xml:space="preserve">4) </w:t>
      </w:r>
      <w:r w:rsidR="007C0294">
        <w:t xml:space="preserve">determine if you can </w:t>
      </w:r>
      <w:r w:rsidRPr="00706EE7">
        <w:t>use the remaining mileage for upgrade</w:t>
      </w:r>
      <w:r w:rsidR="007C0294">
        <w:t xml:space="preserve"> for any of the destinations to which the customer is eligible to fly </w:t>
      </w:r>
      <w:r w:rsidRPr="00706EE7">
        <w:t>(try to upgrade the longest trip first</w:t>
      </w:r>
      <w:r w:rsidR="007C0294">
        <w:t>, then the next-to-longest - if there is one, etc.</w:t>
      </w:r>
      <w:r w:rsidRPr="00706EE7">
        <w:t>).</w:t>
      </w:r>
    </w:p>
    <w:p w14:paraId="67B5BC42" w14:textId="77777777" w:rsidR="007C7996" w:rsidRDefault="007C7996" w:rsidP="00706EE7">
      <w:pPr>
        <w:jc w:val="both"/>
        <w:rPr>
          <w:b/>
          <w:bCs/>
        </w:rPr>
      </w:pPr>
    </w:p>
    <w:p w14:paraId="6681DDCD" w14:textId="77777777" w:rsidR="005860AF" w:rsidRDefault="005860AF" w:rsidP="00706EE7">
      <w:pPr>
        <w:jc w:val="both"/>
        <w:rPr>
          <w:b/>
          <w:bCs/>
        </w:rPr>
      </w:pPr>
    </w:p>
    <w:p w14:paraId="63208D6B" w14:textId="5B136404" w:rsidR="005860AF" w:rsidRPr="005860AF" w:rsidRDefault="005860AF" w:rsidP="00706EE7">
      <w:pPr>
        <w:jc w:val="both"/>
        <w:rPr>
          <w:bCs/>
        </w:rPr>
      </w:pPr>
      <w:r w:rsidRPr="005860AF">
        <w:rPr>
          <w:bCs/>
        </w:rPr>
        <w:t>(continued below)</w:t>
      </w:r>
    </w:p>
    <w:p w14:paraId="23E44EAC" w14:textId="5ADF38E3" w:rsidR="00706EE7" w:rsidRDefault="00706EE7" w:rsidP="00706EE7">
      <w:pPr>
        <w:jc w:val="both"/>
        <w:rPr>
          <w:b/>
          <w:bCs/>
        </w:rPr>
      </w:pPr>
      <w:r>
        <w:rPr>
          <w:b/>
          <w:bCs/>
        </w:rPr>
        <w:lastRenderedPageBreak/>
        <w:t>The C</w:t>
      </w:r>
      <w:r w:rsidRPr="00706EE7">
        <w:rPr>
          <w:b/>
          <w:bCs/>
        </w:rPr>
        <w:t>lasses</w:t>
      </w:r>
    </w:p>
    <w:p w14:paraId="08AAD968" w14:textId="77777777" w:rsidR="00706EE7" w:rsidRPr="00706EE7" w:rsidRDefault="00706EE7" w:rsidP="00706EE7">
      <w:pPr>
        <w:jc w:val="both"/>
        <w:rPr>
          <w:b/>
          <w:bCs/>
        </w:rPr>
      </w:pPr>
    </w:p>
    <w:p w14:paraId="7A865F04" w14:textId="50E7924C" w:rsidR="005860AF" w:rsidRPr="005860AF" w:rsidRDefault="005860AF" w:rsidP="00706EE7">
      <w:pPr>
        <w:jc w:val="both"/>
        <w:rPr>
          <w:b/>
        </w:rPr>
      </w:pPr>
      <w:r w:rsidRPr="005860AF">
        <w:rPr>
          <w:b/>
        </w:rPr>
        <w:t>Destination</w:t>
      </w:r>
    </w:p>
    <w:p w14:paraId="56DB92D3" w14:textId="77777777" w:rsidR="005860AF" w:rsidRDefault="005860AF" w:rsidP="00706EE7">
      <w:pPr>
        <w:jc w:val="both"/>
      </w:pPr>
    </w:p>
    <w:p w14:paraId="1D6311BF" w14:textId="2B97E462" w:rsidR="00706EE7" w:rsidRDefault="00706EE7" w:rsidP="00706EE7">
      <w:pPr>
        <w:jc w:val="both"/>
      </w:pPr>
      <w:r w:rsidRPr="00706EE7">
        <w:t>Write a class </w:t>
      </w:r>
      <w:r w:rsidR="0018787F">
        <w:t>that</w:t>
      </w:r>
      <w:r w:rsidRPr="00706EE7">
        <w:t xml:space="preserve"> encapsulates information such as the name of the destination city; normal miles required for a ticket; </w:t>
      </w:r>
      <w:r w:rsidR="000D51AF">
        <w:t>“</w:t>
      </w:r>
      <w:r w:rsidR="00E5646C">
        <w:t>Frequent Flyer</w:t>
      </w:r>
      <w:r w:rsidR="000D51AF">
        <w:t>”</w:t>
      </w:r>
      <w:r w:rsidRPr="00706EE7">
        <w:t xml:space="preserve"> miles; additional miles for upgrading; start month of the </w:t>
      </w:r>
      <w:r w:rsidR="000D51AF">
        <w:t>“</w:t>
      </w:r>
      <w:r w:rsidR="00E5646C">
        <w:t>Frequent Flyer</w:t>
      </w:r>
      <w:r w:rsidR="000D51AF">
        <w:t>”</w:t>
      </w:r>
      <w:r w:rsidRPr="00706EE7">
        <w:t xml:space="preserve"> program and end month of the </w:t>
      </w:r>
      <w:r w:rsidR="000D51AF">
        <w:t>“</w:t>
      </w:r>
      <w:r w:rsidR="00E5646C">
        <w:t>Frequent Flyer</w:t>
      </w:r>
      <w:r w:rsidR="000D51AF">
        <w:t>”</w:t>
      </w:r>
      <w:r w:rsidRPr="00706EE7">
        <w:t xml:space="preserve"> program. </w:t>
      </w:r>
      <w:r w:rsidR="000D51AF">
        <w:t xml:space="preserve"> </w:t>
      </w:r>
      <w:r w:rsidRPr="00706EE7">
        <w:t>Private instance variables and public accessor methods should be written for this information.</w:t>
      </w:r>
    </w:p>
    <w:p w14:paraId="7CAC913E" w14:textId="77777777" w:rsidR="00706EE7" w:rsidRPr="00706EE7" w:rsidRDefault="00706EE7" w:rsidP="00706EE7">
      <w:pPr>
        <w:jc w:val="both"/>
      </w:pPr>
    </w:p>
    <w:p w14:paraId="57AD90D7" w14:textId="59F85A06" w:rsidR="005860AF" w:rsidRPr="005860AF" w:rsidRDefault="005860AF" w:rsidP="00706EE7">
      <w:pPr>
        <w:jc w:val="both"/>
        <w:rPr>
          <w:b/>
        </w:rPr>
      </w:pPr>
      <w:r w:rsidRPr="005860AF">
        <w:rPr>
          <w:b/>
        </w:rPr>
        <w:t>MileRedeemer</w:t>
      </w:r>
    </w:p>
    <w:p w14:paraId="149C3ACC" w14:textId="77777777" w:rsidR="005860AF" w:rsidRDefault="005860AF" w:rsidP="00706EE7">
      <w:pPr>
        <w:jc w:val="both"/>
      </w:pPr>
    </w:p>
    <w:p w14:paraId="034CF4F5" w14:textId="5B2FD2D0" w:rsidR="00706EE7" w:rsidRDefault="000D51AF" w:rsidP="00706EE7">
      <w:pPr>
        <w:jc w:val="both"/>
      </w:pPr>
      <w:r>
        <w:t>W</w:t>
      </w:r>
      <w:r w:rsidR="00706EE7" w:rsidRPr="00706EE7">
        <w:t xml:space="preserve">rite a class to encapsulate the logic for redeeming mileage. </w:t>
      </w:r>
      <w:r w:rsidR="00236F4A">
        <w:t xml:space="preserve"> </w:t>
      </w:r>
      <w:r w:rsidR="00706EE7" w:rsidRPr="00706EE7">
        <w:t xml:space="preserve">This class should have private instance variables for an array of Destination objects, and an integer to represent the remaining miles after the user's </w:t>
      </w:r>
      <w:r w:rsidR="00236F4A">
        <w:t>Frequent Flyer M</w:t>
      </w:r>
      <w:r w:rsidR="0018787F">
        <w:t>iles have been redeemed.</w:t>
      </w:r>
    </w:p>
    <w:p w14:paraId="3A5E112E" w14:textId="77777777" w:rsidR="00706EE7" w:rsidRPr="00706EE7" w:rsidRDefault="00706EE7" w:rsidP="00706EE7">
      <w:pPr>
        <w:jc w:val="both"/>
      </w:pPr>
    </w:p>
    <w:p w14:paraId="45C5D1B4" w14:textId="7483BABA" w:rsidR="00706EE7" w:rsidRDefault="005860AF" w:rsidP="00706EE7">
      <w:pPr>
        <w:jc w:val="both"/>
      </w:pPr>
      <w:r>
        <w:t>D</w:t>
      </w:r>
      <w:r w:rsidR="005F7303">
        <w:t>efine the following</w:t>
      </w:r>
      <w:r w:rsidR="00706EE7" w:rsidRPr="00706EE7">
        <w:t xml:space="preserve"> methods in</w:t>
      </w:r>
      <w:r w:rsidR="005F7303">
        <w:t xml:space="preserve"> the</w:t>
      </w:r>
      <w:r w:rsidR="00706EE7" w:rsidRPr="00706EE7">
        <w:t> MileRedeemer</w:t>
      </w:r>
      <w:r w:rsidR="005F7303">
        <w:t xml:space="preserve"> class</w:t>
      </w:r>
      <w:r w:rsidR="00706EE7" w:rsidRPr="00706EE7">
        <w:t>:</w:t>
      </w:r>
    </w:p>
    <w:p w14:paraId="510AB584" w14:textId="77777777" w:rsidR="00706EE7" w:rsidRPr="005860AF" w:rsidRDefault="00706EE7" w:rsidP="00706EE7">
      <w:pPr>
        <w:rPr>
          <w:rFonts w:cs="Times New Roman"/>
        </w:rPr>
      </w:pPr>
    </w:p>
    <w:p w14:paraId="22E25B9A" w14:textId="4B3C125B" w:rsidR="00706EE7" w:rsidRPr="005860AF" w:rsidRDefault="00706EE7" w:rsidP="005860AF">
      <w:pPr>
        <w:pStyle w:val="ListParagraph"/>
        <w:numPr>
          <w:ilvl w:val="0"/>
          <w:numId w:val="2"/>
        </w:numPr>
        <w:ind w:left="270" w:hanging="270"/>
        <w:rPr>
          <w:rFonts w:cs="Times New Roman"/>
        </w:rPr>
      </w:pPr>
      <w:r w:rsidRPr="005860AF">
        <w:rPr>
          <w:rFonts w:cs="Times New Roman"/>
        </w:rPr>
        <w:t>public void readDestinations(Scanner fileScanner)</w:t>
      </w:r>
    </w:p>
    <w:p w14:paraId="42D79598" w14:textId="6392C3C7" w:rsidR="00660ACB" w:rsidRDefault="00660ACB" w:rsidP="005860AF">
      <w:pPr>
        <w:ind w:left="270" w:hanging="270"/>
        <w:rPr>
          <w:rFonts w:ascii="Source Code Pro" w:hAnsi="Source Code Pro"/>
          <w:sz w:val="20"/>
          <w:szCs w:val="20"/>
        </w:rPr>
      </w:pPr>
    </w:p>
    <w:p w14:paraId="18BA85F0" w14:textId="0045583A" w:rsidR="005F7303" w:rsidRDefault="005F7303" w:rsidP="005860AF">
      <w:pPr>
        <w:pStyle w:val="ListParagraph"/>
        <w:ind w:left="270"/>
        <w:jc w:val="both"/>
      </w:pPr>
      <w:r w:rsidRPr="00706EE7">
        <w:t>For th</w:t>
      </w:r>
      <w:r>
        <w:t xml:space="preserve">is </w:t>
      </w:r>
      <w:r w:rsidRPr="00706EE7">
        <w:t xml:space="preserve">method, we use a Scanner object as the input parameter for flexibility and reusability.  For example, we could reuse the method to read files from </w:t>
      </w:r>
      <w:r>
        <w:t>different sources</w:t>
      </w:r>
      <w:r w:rsidRPr="00706EE7">
        <w:t>.  This method should use the Scanner object to read and parse the destination data into an array of Destination objects</w:t>
      </w:r>
      <w:r w:rsidR="0002710A">
        <w:t>.  Before ending, the method should sort the array of Destination objects in descending order by</w:t>
      </w:r>
      <w:r w:rsidRPr="00706EE7">
        <w:t xml:space="preserve"> normal mileage (see </w:t>
      </w:r>
      <w:r w:rsidR="0002710A">
        <w:t xml:space="preserve">more information about sorting </w:t>
      </w:r>
      <w:r w:rsidRPr="00706EE7">
        <w:t>below).</w:t>
      </w:r>
    </w:p>
    <w:p w14:paraId="106DA826" w14:textId="77777777" w:rsidR="00660ACB" w:rsidRPr="00F108DB" w:rsidRDefault="00660ACB" w:rsidP="005860AF">
      <w:pPr>
        <w:ind w:left="270" w:hanging="270"/>
        <w:rPr>
          <w:rFonts w:ascii="Source Code Pro" w:hAnsi="Source Code Pro"/>
          <w:sz w:val="20"/>
          <w:szCs w:val="20"/>
        </w:rPr>
      </w:pPr>
    </w:p>
    <w:p w14:paraId="60E0E3D5" w14:textId="4B14786E" w:rsidR="00706EE7" w:rsidRPr="005860AF" w:rsidRDefault="00706EE7" w:rsidP="005860AF">
      <w:pPr>
        <w:pStyle w:val="ListParagraph"/>
        <w:numPr>
          <w:ilvl w:val="0"/>
          <w:numId w:val="2"/>
        </w:numPr>
        <w:ind w:left="270" w:hanging="270"/>
        <w:rPr>
          <w:rFonts w:cs="Times New Roman"/>
        </w:rPr>
      </w:pPr>
      <w:r w:rsidRPr="005860AF">
        <w:rPr>
          <w:rFonts w:cs="Times New Roman"/>
        </w:rPr>
        <w:t>public String[] getCityNames()</w:t>
      </w:r>
    </w:p>
    <w:p w14:paraId="5C75AD24" w14:textId="29802DA6" w:rsidR="005F7303" w:rsidRDefault="005F7303" w:rsidP="005860AF">
      <w:pPr>
        <w:ind w:left="270" w:hanging="270"/>
        <w:rPr>
          <w:rFonts w:ascii="Source Code Pro" w:hAnsi="Source Code Pro"/>
          <w:sz w:val="20"/>
          <w:szCs w:val="20"/>
        </w:rPr>
      </w:pPr>
    </w:p>
    <w:p w14:paraId="5828C7AD" w14:textId="56E27B09" w:rsidR="005F7303" w:rsidRDefault="005F7303" w:rsidP="005860AF">
      <w:pPr>
        <w:pStyle w:val="ListParagraph"/>
        <w:ind w:left="270"/>
        <w:jc w:val="both"/>
      </w:pPr>
      <w:r w:rsidRPr="00706EE7">
        <w:t>Th</w:t>
      </w:r>
      <w:r>
        <w:t>is</w:t>
      </w:r>
      <w:r w:rsidRPr="00706EE7">
        <w:t xml:space="preserve"> method should loop through the array of</w:t>
      </w:r>
      <w:r>
        <w:t xml:space="preserve"> De</w:t>
      </w:r>
      <w:r w:rsidRPr="00706EE7">
        <w:t>stination objects and create an array of String objects from the city names.  This array can be sorted in ascending order and returned (to be printed out by the main program)</w:t>
      </w:r>
      <w:r>
        <w:t xml:space="preserve"> just for the display of all possible destinations</w:t>
      </w:r>
      <w:r w:rsidRPr="00706EE7">
        <w:t>.</w:t>
      </w:r>
    </w:p>
    <w:p w14:paraId="3563FE8A" w14:textId="77777777" w:rsidR="005F7303" w:rsidRPr="00F108DB" w:rsidRDefault="005F7303" w:rsidP="005860AF">
      <w:pPr>
        <w:ind w:left="270" w:hanging="270"/>
        <w:rPr>
          <w:rFonts w:ascii="Source Code Pro" w:hAnsi="Source Code Pro"/>
          <w:sz w:val="20"/>
          <w:szCs w:val="20"/>
        </w:rPr>
      </w:pPr>
    </w:p>
    <w:p w14:paraId="2E9147C2" w14:textId="02F0E6EC" w:rsidR="00706EE7" w:rsidRPr="005860AF" w:rsidRDefault="00706EE7" w:rsidP="005860AF">
      <w:pPr>
        <w:pStyle w:val="ListParagraph"/>
        <w:numPr>
          <w:ilvl w:val="0"/>
          <w:numId w:val="2"/>
        </w:numPr>
        <w:ind w:left="270" w:hanging="270"/>
        <w:rPr>
          <w:rFonts w:cs="Times New Roman"/>
        </w:rPr>
      </w:pPr>
      <w:r w:rsidRPr="005860AF">
        <w:rPr>
          <w:rFonts w:cs="Times New Roman"/>
        </w:rPr>
        <w:t>public String[] redeemMiles(int miles, int month)</w:t>
      </w:r>
    </w:p>
    <w:p w14:paraId="7AB768BC" w14:textId="6939EC08" w:rsidR="005F7303" w:rsidRDefault="005F7303" w:rsidP="005860AF">
      <w:pPr>
        <w:ind w:left="270" w:hanging="270"/>
        <w:rPr>
          <w:rFonts w:ascii="Source Code Pro" w:hAnsi="Source Code Pro"/>
          <w:sz w:val="20"/>
          <w:szCs w:val="20"/>
        </w:rPr>
      </w:pPr>
    </w:p>
    <w:p w14:paraId="43A3BAB9" w14:textId="1112BD73" w:rsidR="005F7303" w:rsidRDefault="005F7303" w:rsidP="005860AF">
      <w:pPr>
        <w:pStyle w:val="ListParagraph"/>
        <w:ind w:left="270"/>
        <w:jc w:val="both"/>
      </w:pPr>
      <w:r w:rsidRPr="005860AF">
        <w:rPr>
          <w:rFonts w:cs="Times New Roman"/>
        </w:rPr>
        <w:t>For this method, miles is the total available miles, and month is the desired month of departure.  To</w:t>
      </w:r>
      <w:r w:rsidRPr="00706EE7">
        <w:t xml:space="preserve"> avoid writing one huge method, you can (and probably should) have the </w:t>
      </w:r>
      <w:r w:rsidRPr="005860AF">
        <w:rPr>
          <w:rFonts w:ascii="Source Code Pro" w:hAnsi="Source Code Pro"/>
          <w:sz w:val="20"/>
          <w:szCs w:val="20"/>
        </w:rPr>
        <w:t>redeemMiles()</w:t>
      </w:r>
      <w:r w:rsidRPr="00706EE7">
        <w:t> method call some other methods to accomplish subtasks as part of the larger overall algorithm. This method should return an array of String objects containing descriptions of redeemed tickets to be printed out by the main program. It should also save the miles remaining after the tickets have been redeemed.</w:t>
      </w:r>
    </w:p>
    <w:p w14:paraId="6E20D2EF" w14:textId="77777777" w:rsidR="005F7303" w:rsidRPr="00F108DB" w:rsidRDefault="005F7303" w:rsidP="005860AF">
      <w:pPr>
        <w:ind w:left="270" w:hanging="270"/>
        <w:rPr>
          <w:rFonts w:ascii="Source Code Pro" w:hAnsi="Source Code Pro"/>
          <w:sz w:val="20"/>
          <w:szCs w:val="20"/>
        </w:rPr>
      </w:pPr>
    </w:p>
    <w:p w14:paraId="167AAE1A" w14:textId="7EF3CA55" w:rsidR="00706EE7" w:rsidRPr="005860AF" w:rsidRDefault="00706EE7" w:rsidP="005860AF">
      <w:pPr>
        <w:pStyle w:val="ListParagraph"/>
        <w:numPr>
          <w:ilvl w:val="0"/>
          <w:numId w:val="2"/>
        </w:numPr>
        <w:ind w:left="270" w:hanging="270"/>
        <w:rPr>
          <w:rFonts w:cs="Times New Roman"/>
        </w:rPr>
      </w:pPr>
      <w:r w:rsidRPr="005860AF">
        <w:rPr>
          <w:rFonts w:cs="Times New Roman"/>
        </w:rPr>
        <w:t>public int getRemainingMiles(</w:t>
      </w:r>
      <w:r w:rsidR="00A64374">
        <w:rPr>
          <w:rFonts w:cs="Times New Roman"/>
        </w:rPr>
        <w:t xml:space="preserve"> </w:t>
      </w:r>
      <w:r w:rsidRPr="005860AF">
        <w:rPr>
          <w:rFonts w:cs="Times New Roman"/>
        </w:rPr>
        <w:t>)</w:t>
      </w:r>
    </w:p>
    <w:p w14:paraId="7B75E000" w14:textId="77777777" w:rsidR="00706EE7" w:rsidRPr="00706EE7" w:rsidRDefault="00706EE7" w:rsidP="005860AF">
      <w:pPr>
        <w:ind w:left="270" w:hanging="270"/>
      </w:pPr>
    </w:p>
    <w:p w14:paraId="0C24AA9F" w14:textId="56B3FB6B" w:rsidR="00706EE7" w:rsidRDefault="00706EE7" w:rsidP="005860AF">
      <w:pPr>
        <w:pStyle w:val="ListParagraph"/>
        <w:ind w:left="270"/>
        <w:jc w:val="both"/>
      </w:pPr>
      <w:r w:rsidRPr="00706EE7">
        <w:t>Th</w:t>
      </w:r>
      <w:r w:rsidR="005F7303">
        <w:t>is method</w:t>
      </w:r>
      <w:r w:rsidRPr="00706EE7">
        <w:t xml:space="preserve"> should return the saved remaining miles.</w:t>
      </w:r>
    </w:p>
    <w:p w14:paraId="75B24B55" w14:textId="77777777" w:rsidR="00706EE7" w:rsidRPr="00706EE7" w:rsidRDefault="00706EE7" w:rsidP="00706EE7">
      <w:pPr>
        <w:jc w:val="both"/>
      </w:pPr>
    </w:p>
    <w:p w14:paraId="66642D9C" w14:textId="08C769F6" w:rsidR="005860AF" w:rsidRPr="005860AF" w:rsidRDefault="005860AF" w:rsidP="00706EE7">
      <w:pPr>
        <w:jc w:val="both"/>
        <w:rPr>
          <w:b/>
        </w:rPr>
      </w:pPr>
      <w:r w:rsidRPr="005860AF">
        <w:rPr>
          <w:b/>
        </w:rPr>
        <w:t>MileRedemptionApp</w:t>
      </w:r>
    </w:p>
    <w:p w14:paraId="2866EDFF" w14:textId="77777777" w:rsidR="005860AF" w:rsidRDefault="005860AF" w:rsidP="00706EE7">
      <w:pPr>
        <w:jc w:val="both"/>
      </w:pPr>
    </w:p>
    <w:p w14:paraId="6F668CFE" w14:textId="4E70B9E6" w:rsidR="0020784C" w:rsidRPr="0018787F" w:rsidRDefault="005860AF" w:rsidP="00706EE7">
      <w:pPr>
        <w:jc w:val="both"/>
        <w:rPr>
          <w:rFonts w:cs="Times New Roman"/>
        </w:rPr>
      </w:pPr>
      <w:r w:rsidRPr="0018787F">
        <w:rPr>
          <w:rFonts w:cs="Times New Roman"/>
        </w:rPr>
        <w:t>This is the</w:t>
      </w:r>
      <w:r w:rsidR="00706EE7" w:rsidRPr="0018787F">
        <w:rPr>
          <w:rFonts w:cs="Times New Roman"/>
        </w:rPr>
        <w:t xml:space="preserve"> main </w:t>
      </w:r>
      <w:r w:rsidR="0020784C" w:rsidRPr="0018787F">
        <w:rPr>
          <w:rFonts w:cs="Times New Roman"/>
        </w:rPr>
        <w:t xml:space="preserve">app </w:t>
      </w:r>
      <w:r w:rsidR="00706EE7" w:rsidRPr="0018787F">
        <w:rPr>
          <w:rFonts w:cs="Times New Roman"/>
        </w:rPr>
        <w:t>class that will have the main(</w:t>
      </w:r>
      <w:r w:rsidR="00A64374">
        <w:rPr>
          <w:rFonts w:cs="Times New Roman"/>
        </w:rPr>
        <w:t xml:space="preserve"> </w:t>
      </w:r>
      <w:r w:rsidR="00706EE7" w:rsidRPr="0018787F">
        <w:rPr>
          <w:rFonts w:cs="Times New Roman"/>
        </w:rPr>
        <w:t xml:space="preserve">) method </w:t>
      </w:r>
      <w:r w:rsidR="0018787F" w:rsidRPr="0018787F">
        <w:rPr>
          <w:rFonts w:cs="Times New Roman"/>
        </w:rPr>
        <w:t>and will</w:t>
      </w:r>
      <w:r w:rsidR="00706EE7" w:rsidRPr="0018787F">
        <w:rPr>
          <w:rFonts w:cs="Times New Roman"/>
        </w:rPr>
        <w:t xml:space="preserve"> </w:t>
      </w:r>
      <w:r w:rsidR="0020784C" w:rsidRPr="0018787F">
        <w:rPr>
          <w:rFonts w:cs="Times New Roman"/>
        </w:rPr>
        <w:t>drive the entire process.</w:t>
      </w:r>
    </w:p>
    <w:p w14:paraId="7448C336" w14:textId="77777777" w:rsidR="007C7996" w:rsidRDefault="007C7996" w:rsidP="007C7996">
      <w:pPr>
        <w:jc w:val="both"/>
      </w:pPr>
    </w:p>
    <w:p w14:paraId="1DABF9BC" w14:textId="0D4FC4E1" w:rsidR="00AF01D8" w:rsidRPr="0018787F" w:rsidRDefault="005860AF" w:rsidP="00706EE7">
      <w:pPr>
        <w:jc w:val="both"/>
        <w:rPr>
          <w:rFonts w:cs="Times New Roman"/>
        </w:rPr>
      </w:pPr>
      <w:r>
        <w:t>F</w:t>
      </w:r>
      <w:r w:rsidR="0002710A">
        <w:t>irst declare a Scanner object for the keyboard</w:t>
      </w:r>
      <w:r>
        <w:t xml:space="preserve"> and prompt the </w:t>
      </w:r>
      <w:r w:rsidR="0018787F">
        <w:t>travel agent</w:t>
      </w:r>
      <w:r>
        <w:t xml:space="preserve"> for the name of the .txt file of destinations</w:t>
      </w:r>
      <w:r w:rsidR="0002710A">
        <w:t>.</w:t>
      </w:r>
      <w:r w:rsidR="007F0F47">
        <w:t xml:space="preserve"> </w:t>
      </w:r>
      <w:r w:rsidR="0002710A">
        <w:t xml:space="preserve"> </w:t>
      </w:r>
      <w:r w:rsidR="007F0F47">
        <w:t xml:space="preserve">Next, </w:t>
      </w:r>
      <w:r w:rsidR="0002710A">
        <w:t>it should declare another</w:t>
      </w:r>
      <w:r w:rsidR="0020784C">
        <w:t xml:space="preserve"> Scanner object to read the destination </w:t>
      </w:r>
      <w:r w:rsidR="0002710A">
        <w:t>records</w:t>
      </w:r>
      <w:r>
        <w:t xml:space="preserve"> from the file</w:t>
      </w:r>
      <w:r w:rsidR="0002710A">
        <w:t xml:space="preserve">.  </w:t>
      </w:r>
      <w:r w:rsidR="0002710A" w:rsidRPr="0018787F">
        <w:rPr>
          <w:rFonts w:cs="Times New Roman"/>
        </w:rPr>
        <w:lastRenderedPageBreak/>
        <w:t xml:space="preserve">This Scanner will be the </w:t>
      </w:r>
      <w:r w:rsidR="00044780" w:rsidRPr="0018787F">
        <w:rPr>
          <w:rFonts w:cs="Times New Roman"/>
        </w:rPr>
        <w:t>Scanner parameter</w:t>
      </w:r>
      <w:r w:rsidR="0002710A" w:rsidRPr="0018787F">
        <w:rPr>
          <w:rFonts w:cs="Times New Roman"/>
        </w:rPr>
        <w:t xml:space="preserve"> passed to the readDestinations() method </w:t>
      </w:r>
      <w:r w:rsidR="00AF01D8" w:rsidRPr="0018787F">
        <w:rPr>
          <w:rFonts w:cs="Times New Roman"/>
        </w:rPr>
        <w:t xml:space="preserve">of the MileRedeemer class </w:t>
      </w:r>
      <w:r w:rsidR="0018787F">
        <w:rPr>
          <w:rFonts w:cs="Times New Roman"/>
        </w:rPr>
        <w:t xml:space="preserve">where the </w:t>
      </w:r>
      <w:r w:rsidR="00AF01D8" w:rsidRPr="0018787F">
        <w:rPr>
          <w:rFonts w:cs="Times New Roman"/>
        </w:rPr>
        <w:t>array</w:t>
      </w:r>
      <w:r w:rsidRPr="0018787F">
        <w:rPr>
          <w:rFonts w:cs="Times New Roman"/>
        </w:rPr>
        <w:t xml:space="preserve"> of destinations</w:t>
      </w:r>
      <w:r w:rsidR="0018787F">
        <w:rPr>
          <w:rFonts w:cs="Times New Roman"/>
        </w:rPr>
        <w:t xml:space="preserve"> will be created.</w:t>
      </w:r>
    </w:p>
    <w:p w14:paraId="138326E8" w14:textId="77777777" w:rsidR="00AF01D8" w:rsidRPr="0018787F" w:rsidRDefault="00AF01D8" w:rsidP="00706EE7">
      <w:pPr>
        <w:jc w:val="both"/>
        <w:rPr>
          <w:rFonts w:cs="Times New Roman"/>
        </w:rPr>
      </w:pPr>
    </w:p>
    <w:p w14:paraId="547F61BC" w14:textId="294C0653" w:rsidR="00C23598" w:rsidRDefault="0017206A" w:rsidP="00706EE7">
      <w:pPr>
        <w:jc w:val="both"/>
        <w:rPr>
          <w:rFonts w:cs="Times New Roman"/>
        </w:rPr>
      </w:pPr>
      <w:r w:rsidRPr="0018787F">
        <w:rPr>
          <w:rFonts w:cs="Times New Roman"/>
        </w:rPr>
        <w:t>Once back from readDestinations(</w:t>
      </w:r>
      <w:r w:rsidR="00A64374">
        <w:rPr>
          <w:rFonts w:cs="Times New Roman"/>
        </w:rPr>
        <w:t xml:space="preserve"> </w:t>
      </w:r>
      <w:r w:rsidRPr="0018787F">
        <w:rPr>
          <w:rFonts w:cs="Times New Roman"/>
        </w:rPr>
        <w:t xml:space="preserve">), </w:t>
      </w:r>
      <w:r w:rsidR="005860AF" w:rsidRPr="0018787F">
        <w:rPr>
          <w:rFonts w:cs="Times New Roman"/>
        </w:rPr>
        <w:t>use getCityNames(</w:t>
      </w:r>
      <w:r w:rsidR="00A64374">
        <w:rPr>
          <w:rFonts w:cs="Times New Roman"/>
        </w:rPr>
        <w:t xml:space="preserve"> </w:t>
      </w:r>
      <w:r w:rsidR="005860AF" w:rsidRPr="0018787F">
        <w:rPr>
          <w:rFonts w:cs="Times New Roman"/>
        </w:rPr>
        <w:t xml:space="preserve">) to get and print the list of all possible destinations.  </w:t>
      </w:r>
      <w:r w:rsidR="0018787F">
        <w:rPr>
          <w:rFonts w:cs="Times New Roman"/>
        </w:rPr>
        <w:t>Prompt the travel agent for the client's Frequent Flyer Miles balance and for the client's month of departure.  Using these two integers, call redeemMiles(</w:t>
      </w:r>
      <w:r w:rsidR="00A64374">
        <w:rPr>
          <w:rFonts w:cs="Times New Roman"/>
        </w:rPr>
        <w:t xml:space="preserve"> </w:t>
      </w:r>
      <w:r w:rsidR="0018787F">
        <w:rPr>
          <w:rFonts w:cs="Times New Roman"/>
        </w:rPr>
        <w:t>) to determine the destinations available to which the client can fly and present</w:t>
      </w:r>
      <w:r w:rsidR="00F50F74">
        <w:rPr>
          <w:rFonts w:cs="Times New Roman"/>
        </w:rPr>
        <w:t xml:space="preserve"> them to the travel agent.  </w:t>
      </w:r>
    </w:p>
    <w:p w14:paraId="52058C3F" w14:textId="77777777" w:rsidR="00C23598" w:rsidRDefault="00C23598" w:rsidP="00706EE7">
      <w:pPr>
        <w:jc w:val="both"/>
        <w:rPr>
          <w:rFonts w:cs="Times New Roman"/>
        </w:rPr>
      </w:pPr>
    </w:p>
    <w:p w14:paraId="6202A7E7" w14:textId="649B657B" w:rsidR="00C23598" w:rsidRDefault="00C23598" w:rsidP="00706EE7">
      <w:pPr>
        <w:jc w:val="both"/>
        <w:rPr>
          <w:rFonts w:cs="Times New Roman"/>
        </w:rPr>
      </w:pPr>
      <w:r>
        <w:rPr>
          <w:rFonts w:cs="Times New Roman"/>
        </w:rPr>
        <w:t>Note that, i</w:t>
      </w:r>
      <w:r w:rsidR="00F50F74">
        <w:rPr>
          <w:rFonts w:cs="Times New Roman"/>
        </w:rPr>
        <w:t>f redeemMiles(</w:t>
      </w:r>
      <w:r w:rsidR="00A64374">
        <w:rPr>
          <w:rFonts w:cs="Times New Roman"/>
        </w:rPr>
        <w:t xml:space="preserve"> </w:t>
      </w:r>
      <w:r w:rsidR="00F50F74">
        <w:rPr>
          <w:rFonts w:cs="Times New Roman"/>
        </w:rPr>
        <w:t>) returns an empty array, print</w:t>
      </w:r>
      <w:r>
        <w:rPr>
          <w:rFonts w:cs="Times New Roman"/>
        </w:rPr>
        <w:t xml:space="preserve"> an appropriate message such as:</w:t>
      </w:r>
    </w:p>
    <w:p w14:paraId="28246A5B" w14:textId="77777777" w:rsidR="00C23598" w:rsidRDefault="00C23598" w:rsidP="00706EE7">
      <w:pPr>
        <w:jc w:val="both"/>
        <w:rPr>
          <w:rFonts w:cs="Times New Roman"/>
        </w:rPr>
      </w:pPr>
    </w:p>
    <w:p w14:paraId="69A7E26B" w14:textId="3E4514A9" w:rsidR="00C23598" w:rsidRDefault="00C23598" w:rsidP="00706EE7">
      <w:pPr>
        <w:jc w:val="both"/>
        <w:rPr>
          <w:rFonts w:cs="Times New Roman"/>
        </w:rPr>
      </w:pPr>
      <w:r w:rsidRPr="00C23598">
        <w:rPr>
          <w:rFonts w:cs="Times New Roman"/>
        </w:rPr>
        <w:t>*** Your client has not accumulated enough Frequent Flyer Miles ***</w:t>
      </w:r>
    </w:p>
    <w:p w14:paraId="79EC8949" w14:textId="77777777" w:rsidR="00C23598" w:rsidRDefault="00C23598" w:rsidP="00706EE7">
      <w:pPr>
        <w:jc w:val="both"/>
        <w:rPr>
          <w:rFonts w:cs="Times New Roman"/>
        </w:rPr>
      </w:pPr>
    </w:p>
    <w:p w14:paraId="497A5E0F" w14:textId="38911CE4" w:rsidR="0018787F" w:rsidRDefault="00C23598" w:rsidP="00706EE7">
      <w:pPr>
        <w:jc w:val="both"/>
        <w:rPr>
          <w:rFonts w:cs="Times New Roman"/>
        </w:rPr>
      </w:pPr>
      <w:r>
        <w:rPr>
          <w:rFonts w:cs="Times New Roman"/>
        </w:rPr>
        <w:t>Either way, then u</w:t>
      </w:r>
      <w:r w:rsidR="0018787F">
        <w:rPr>
          <w:rFonts w:cs="Times New Roman"/>
        </w:rPr>
        <w:t>se getRemainingMiles(</w:t>
      </w:r>
      <w:r w:rsidR="00A64374">
        <w:rPr>
          <w:rFonts w:cs="Times New Roman"/>
        </w:rPr>
        <w:t xml:space="preserve"> </w:t>
      </w:r>
      <w:r w:rsidR="0018787F">
        <w:rPr>
          <w:rFonts w:cs="Times New Roman"/>
        </w:rPr>
        <w:t>) to present the Frequent Flyer Miles remaining after determining the destinations to which the client can fly.</w:t>
      </w:r>
    </w:p>
    <w:p w14:paraId="394CDEA7" w14:textId="77777777" w:rsidR="0018787F" w:rsidRDefault="0018787F" w:rsidP="00706EE7">
      <w:pPr>
        <w:jc w:val="both"/>
        <w:rPr>
          <w:rFonts w:cs="Times New Roman"/>
        </w:rPr>
      </w:pPr>
    </w:p>
    <w:p w14:paraId="069E069E" w14:textId="508B2B31" w:rsidR="00706EE7" w:rsidRPr="0018787F" w:rsidRDefault="0018787F" w:rsidP="00706EE7">
      <w:pPr>
        <w:jc w:val="both"/>
        <w:rPr>
          <w:rFonts w:cs="Times New Roman"/>
        </w:rPr>
      </w:pPr>
      <w:r>
        <w:rPr>
          <w:rFonts w:cs="Times New Roman"/>
        </w:rPr>
        <w:t xml:space="preserve">After presenting the possible destinations and remaining miles, prompt the travel </w:t>
      </w:r>
      <w:r w:rsidR="001E2E21">
        <w:rPr>
          <w:rFonts w:cs="Times New Roman"/>
        </w:rPr>
        <w:t xml:space="preserve">agent </w:t>
      </w:r>
      <w:r>
        <w:rPr>
          <w:rFonts w:cs="Times New Roman"/>
        </w:rPr>
        <w:t xml:space="preserve">asking if he or she would like to start over.  Do not ask for a new file name, do not print the </w:t>
      </w:r>
      <w:r w:rsidR="001E2E21">
        <w:rPr>
          <w:rFonts w:cs="Times New Roman"/>
        </w:rPr>
        <w:t>header statement and do not print the list of all possible destinations again.  Let the travel agent answer with</w:t>
      </w:r>
      <w:r w:rsidR="00706EE7" w:rsidRPr="0018787F">
        <w:rPr>
          <w:rFonts w:cs="Times New Roman"/>
        </w:rPr>
        <w:t xml:space="preserve"> 'y' or 'Y'</w:t>
      </w:r>
      <w:r w:rsidR="001E2E21">
        <w:rPr>
          <w:rFonts w:cs="Times New Roman"/>
        </w:rPr>
        <w:t xml:space="preserve"> or 'yes' or 'Yes' and, if he or she answers in the affirmative, the next thing he or she should see is a prompt to enter the client's Frequent Flyer Miles and departure month and the process of determining a new list of possible destinations.</w:t>
      </w:r>
    </w:p>
    <w:p w14:paraId="77708043" w14:textId="77777777" w:rsidR="0060412A" w:rsidRPr="00706EE7" w:rsidRDefault="0060412A" w:rsidP="00706EE7">
      <w:pPr>
        <w:jc w:val="both"/>
      </w:pPr>
    </w:p>
    <w:p w14:paraId="56BA3374" w14:textId="7152D814" w:rsidR="001E2E21" w:rsidRDefault="001E2E21" w:rsidP="00706EE7">
      <w:pPr>
        <w:jc w:val="both"/>
        <w:rPr>
          <w:b/>
          <w:bCs/>
        </w:rPr>
      </w:pPr>
      <w:r>
        <w:rPr>
          <w:b/>
          <w:bCs/>
        </w:rPr>
        <w:t>MileageComparator</w:t>
      </w:r>
    </w:p>
    <w:p w14:paraId="08188DDA" w14:textId="3C422F43" w:rsidR="001E2E21" w:rsidRDefault="001E2E21" w:rsidP="00706EE7">
      <w:pPr>
        <w:jc w:val="both"/>
        <w:rPr>
          <w:b/>
          <w:bCs/>
        </w:rPr>
      </w:pPr>
    </w:p>
    <w:p w14:paraId="116DE30F" w14:textId="62ADA17A" w:rsidR="001E2E21" w:rsidRPr="001E2E21" w:rsidRDefault="001E2E21" w:rsidP="001E2E21">
      <w:pPr>
        <w:jc w:val="both"/>
        <w:rPr>
          <w:rFonts w:cs="Times New Roman"/>
        </w:rPr>
      </w:pPr>
      <w:r>
        <w:rPr>
          <w:rFonts w:cs="Times New Roman"/>
        </w:rPr>
        <w:t>Because t</w:t>
      </w:r>
      <w:r w:rsidRPr="001E2E21">
        <w:rPr>
          <w:rFonts w:cs="Times New Roman"/>
        </w:rPr>
        <w:t xml:space="preserve">he cities in the input text file </w:t>
      </w:r>
      <w:r w:rsidR="00865890">
        <w:rPr>
          <w:rFonts w:cs="Times New Roman"/>
        </w:rPr>
        <w:t>will probably be out of order based on normal miles, the readDestinations(</w:t>
      </w:r>
      <w:r w:rsidR="00A64374">
        <w:rPr>
          <w:rFonts w:cs="Times New Roman"/>
        </w:rPr>
        <w:t xml:space="preserve"> </w:t>
      </w:r>
      <w:r w:rsidR="00865890">
        <w:rPr>
          <w:rFonts w:cs="Times New Roman"/>
        </w:rPr>
        <w:t xml:space="preserve">) method will need to sort them in descending normal miles order before any redemptions can be done. </w:t>
      </w:r>
      <w:r w:rsidRPr="001E2E21">
        <w:rPr>
          <w:rFonts w:cs="Times New Roman"/>
        </w:rPr>
        <w:t xml:space="preserve"> The class java.util.Arrays has a static sort(</w:t>
      </w:r>
      <w:r w:rsidR="00A64374">
        <w:rPr>
          <w:rFonts w:cs="Times New Roman"/>
        </w:rPr>
        <w:t xml:space="preserve"> </w:t>
      </w:r>
      <w:r w:rsidRPr="001E2E21">
        <w:rPr>
          <w:rFonts w:cs="Times New Roman"/>
        </w:rPr>
        <w:t>)</w:t>
      </w:r>
      <w:r w:rsidR="00865890">
        <w:rPr>
          <w:rFonts w:cs="Times New Roman"/>
        </w:rPr>
        <w:t xml:space="preserve"> </w:t>
      </w:r>
      <w:r w:rsidRPr="001E2E21">
        <w:rPr>
          <w:rFonts w:cs="Times New Roman"/>
        </w:rPr>
        <w:t>method that takes an array and a Comparator.  The latter is an object of a class that defines the ordering:</w:t>
      </w:r>
    </w:p>
    <w:p w14:paraId="3FAC8413" w14:textId="77777777" w:rsidR="001E2E21" w:rsidRPr="00706EE7" w:rsidRDefault="001E2E21" w:rsidP="001E2E21">
      <w:pPr>
        <w:jc w:val="both"/>
      </w:pPr>
    </w:p>
    <w:p w14:paraId="5853ADA2" w14:textId="77777777" w:rsidR="001E2E21" w:rsidRPr="00F108DB" w:rsidRDefault="001E2E21" w:rsidP="001E2E21">
      <w:pPr>
        <w:rPr>
          <w:rFonts w:ascii="Source Code Pro" w:hAnsi="Source Code Pro"/>
          <w:sz w:val="20"/>
          <w:szCs w:val="20"/>
        </w:rPr>
      </w:pPr>
      <w:r>
        <w:rPr>
          <w:rFonts w:ascii="Source Code Pro" w:hAnsi="Source Code Pro"/>
          <w:sz w:val="20"/>
          <w:szCs w:val="20"/>
        </w:rPr>
        <w:t xml:space="preserve">public </w:t>
      </w:r>
      <w:r w:rsidRPr="00F108DB">
        <w:rPr>
          <w:rFonts w:ascii="Source Code Pro" w:hAnsi="Source Code Pro"/>
          <w:sz w:val="20"/>
          <w:szCs w:val="20"/>
        </w:rPr>
        <w:t xml:space="preserve">class MileageComparator implements Comparator&lt;Destination&gt; </w:t>
      </w:r>
    </w:p>
    <w:p w14:paraId="1D390CCD" w14:textId="77777777" w:rsidR="001E2E21" w:rsidRPr="00F108DB" w:rsidRDefault="001E2E21" w:rsidP="001E2E21">
      <w:pPr>
        <w:rPr>
          <w:rFonts w:ascii="Source Code Pro" w:hAnsi="Source Code Pro"/>
          <w:sz w:val="20"/>
          <w:szCs w:val="20"/>
        </w:rPr>
      </w:pPr>
      <w:r w:rsidRPr="00F108DB">
        <w:rPr>
          <w:rFonts w:ascii="Source Code Pro" w:hAnsi="Source Code Pro"/>
          <w:sz w:val="20"/>
          <w:szCs w:val="20"/>
        </w:rPr>
        <w:t>{</w:t>
      </w:r>
      <w:r w:rsidRPr="00F108DB">
        <w:rPr>
          <w:rFonts w:ascii="Source Code Pro" w:hAnsi="Source Code Pro"/>
          <w:sz w:val="20"/>
          <w:szCs w:val="20"/>
        </w:rPr>
        <w:br/>
        <w:t xml:space="preserve">   public int compare(Destination d1, Destination d2) </w:t>
      </w:r>
    </w:p>
    <w:p w14:paraId="30ACCBFF" w14:textId="77777777" w:rsidR="001E2E21" w:rsidRDefault="001E2E21" w:rsidP="001E2E21">
      <w:pPr>
        <w:rPr>
          <w:rFonts w:ascii="Source Code Pro" w:hAnsi="Source Code Pro"/>
          <w:sz w:val="20"/>
          <w:szCs w:val="20"/>
        </w:rPr>
      </w:pPr>
      <w:r w:rsidRPr="00F108DB">
        <w:rPr>
          <w:rFonts w:ascii="Source Code Pro" w:hAnsi="Source Code Pro"/>
          <w:sz w:val="20"/>
          <w:szCs w:val="20"/>
        </w:rPr>
        <w:t xml:space="preserve">   {</w:t>
      </w:r>
      <w:r w:rsidRPr="00F108DB">
        <w:rPr>
          <w:rFonts w:ascii="Source Code Pro" w:hAnsi="Source Code Pro"/>
          <w:sz w:val="20"/>
          <w:szCs w:val="20"/>
        </w:rPr>
        <w:br/>
        <w:t xml:space="preserve">      return (d2.getNormalMiles() - d1.getNormalMiles());</w:t>
      </w:r>
      <w:r w:rsidRPr="00F108DB">
        <w:rPr>
          <w:rFonts w:ascii="Source Code Pro" w:hAnsi="Source Code Pro"/>
          <w:sz w:val="20"/>
          <w:szCs w:val="20"/>
        </w:rPr>
        <w:br/>
        <w:t xml:space="preserve">   }</w:t>
      </w:r>
      <w:r w:rsidRPr="00F108DB">
        <w:rPr>
          <w:rFonts w:ascii="Source Code Pro" w:hAnsi="Source Code Pro"/>
          <w:sz w:val="20"/>
          <w:szCs w:val="20"/>
        </w:rPr>
        <w:br/>
        <w:t>}</w:t>
      </w:r>
    </w:p>
    <w:p w14:paraId="701ABFF7" w14:textId="77777777" w:rsidR="001E2E21" w:rsidRPr="00F108DB" w:rsidRDefault="001E2E21" w:rsidP="001E2E21">
      <w:pPr>
        <w:rPr>
          <w:rFonts w:ascii="Source Code Pro" w:hAnsi="Source Code Pro"/>
          <w:sz w:val="20"/>
          <w:szCs w:val="20"/>
        </w:rPr>
      </w:pPr>
    </w:p>
    <w:p w14:paraId="7F7567BF" w14:textId="4572CDA4" w:rsidR="001E2E21" w:rsidRDefault="00865890" w:rsidP="00706EE7">
      <w:pPr>
        <w:jc w:val="both"/>
        <w:rPr>
          <w:b/>
          <w:bCs/>
        </w:rPr>
      </w:pPr>
      <w:r>
        <w:rPr>
          <w:rFonts w:cs="Times New Roman"/>
        </w:rPr>
        <w:t>Note that this class is optional as you may be able to find a different way to implement the Java Comparator.  For example, create an inner class.</w:t>
      </w:r>
    </w:p>
    <w:p w14:paraId="0137074E" w14:textId="4AD96C7F" w:rsidR="001E2E21" w:rsidRDefault="001E2E21" w:rsidP="00706EE7">
      <w:pPr>
        <w:jc w:val="both"/>
        <w:rPr>
          <w:b/>
          <w:bCs/>
        </w:rPr>
      </w:pPr>
    </w:p>
    <w:p w14:paraId="1DD9D8A0" w14:textId="5F620543" w:rsidR="00865890" w:rsidRPr="001E2E21" w:rsidRDefault="00865890" w:rsidP="00865890">
      <w:pPr>
        <w:jc w:val="both"/>
        <w:rPr>
          <w:rFonts w:cs="Times New Roman"/>
        </w:rPr>
      </w:pPr>
      <w:r>
        <w:rPr>
          <w:rFonts w:cs="Times New Roman"/>
        </w:rPr>
        <w:t xml:space="preserve">Note:  </w:t>
      </w:r>
      <w:r w:rsidRPr="001E2E21">
        <w:rPr>
          <w:rFonts w:cs="Times New Roman"/>
        </w:rPr>
        <w:t>The array of city name strings created and returned by getCityNames(</w:t>
      </w:r>
      <w:r w:rsidR="00A64374">
        <w:rPr>
          <w:rFonts w:cs="Times New Roman"/>
        </w:rPr>
        <w:t xml:space="preserve"> </w:t>
      </w:r>
      <w:r w:rsidRPr="001E2E21">
        <w:rPr>
          <w:rFonts w:cs="Times New Roman"/>
        </w:rPr>
        <w:t>) can also be sorted using a version of Arrays.sort(</w:t>
      </w:r>
      <w:r w:rsidR="00A64374">
        <w:rPr>
          <w:rFonts w:cs="Times New Roman"/>
        </w:rPr>
        <w:t xml:space="preserve"> </w:t>
      </w:r>
      <w:r w:rsidRPr="001E2E21">
        <w:rPr>
          <w:rFonts w:cs="Times New Roman"/>
        </w:rPr>
        <w:t xml:space="preserve">). </w:t>
      </w:r>
      <w:r>
        <w:rPr>
          <w:rFonts w:cs="Times New Roman"/>
        </w:rPr>
        <w:t xml:space="preserve"> </w:t>
      </w:r>
      <w:r w:rsidRPr="001E2E21">
        <w:rPr>
          <w:rFonts w:cs="Times New Roman"/>
        </w:rPr>
        <w:t xml:space="preserve">There's no need to write a </w:t>
      </w:r>
      <w:r>
        <w:rPr>
          <w:rFonts w:cs="Times New Roman"/>
        </w:rPr>
        <w:t>C</w:t>
      </w:r>
      <w:r w:rsidRPr="001E2E21">
        <w:rPr>
          <w:rFonts w:cs="Times New Roman"/>
        </w:rPr>
        <w:t>omparator in this case</w:t>
      </w:r>
      <w:r>
        <w:rPr>
          <w:rFonts w:cs="Times New Roman"/>
        </w:rPr>
        <w:t>, though, as</w:t>
      </w:r>
      <w:r w:rsidRPr="001E2E21">
        <w:rPr>
          <w:rFonts w:cs="Times New Roman"/>
        </w:rPr>
        <w:t xml:space="preserve"> the “natural ordering” of the strings will be sufficient.</w:t>
      </w:r>
    </w:p>
    <w:p w14:paraId="495832CA" w14:textId="77777777" w:rsidR="00865890" w:rsidRDefault="00865890" w:rsidP="00865890">
      <w:pPr>
        <w:jc w:val="both"/>
        <w:rPr>
          <w:rFonts w:cs="Times New Roman"/>
        </w:rPr>
      </w:pPr>
    </w:p>
    <w:p w14:paraId="4449DDB2" w14:textId="0D75F4A5" w:rsidR="00AF01D8" w:rsidRDefault="00AF01D8" w:rsidP="00706EE7">
      <w:pPr>
        <w:jc w:val="both"/>
        <w:rPr>
          <w:b/>
          <w:bCs/>
        </w:rPr>
      </w:pPr>
      <w:r>
        <w:rPr>
          <w:b/>
          <w:bCs/>
        </w:rPr>
        <w:t>Programming Notes</w:t>
      </w:r>
    </w:p>
    <w:p w14:paraId="5EB2A31B" w14:textId="0B44A0CE" w:rsidR="00AF01D8" w:rsidRDefault="00AF01D8" w:rsidP="00706EE7">
      <w:pPr>
        <w:jc w:val="both"/>
        <w:rPr>
          <w:b/>
          <w:bCs/>
        </w:rPr>
      </w:pPr>
    </w:p>
    <w:p w14:paraId="62D9B528" w14:textId="524521CB" w:rsidR="0098755C" w:rsidRDefault="0098755C" w:rsidP="00706EE7">
      <w:pPr>
        <w:jc w:val="both"/>
        <w:rPr>
          <w:b/>
          <w:bCs/>
        </w:rPr>
      </w:pPr>
      <w:r>
        <w:rPr>
          <w:b/>
          <w:bCs/>
        </w:rPr>
        <w:t>Exception Handling and Input Validation</w:t>
      </w:r>
    </w:p>
    <w:p w14:paraId="412E4283" w14:textId="3550DCF1" w:rsidR="0098755C" w:rsidRDefault="0098755C" w:rsidP="00706EE7">
      <w:pPr>
        <w:jc w:val="both"/>
        <w:rPr>
          <w:b/>
          <w:bCs/>
        </w:rPr>
      </w:pPr>
    </w:p>
    <w:p w14:paraId="7A38D59A" w14:textId="2ADEE178" w:rsidR="0098755C" w:rsidRDefault="0098755C" w:rsidP="00706EE7">
      <w:pPr>
        <w:jc w:val="both"/>
        <w:rPr>
          <w:bCs/>
        </w:rPr>
      </w:pPr>
      <w:r>
        <w:rPr>
          <w:bCs/>
        </w:rPr>
        <w:t>For simplicity's sake, please do not add try catch blocks for exception handling and do not do any sort of input validation.</w:t>
      </w:r>
    </w:p>
    <w:p w14:paraId="437C71EA" w14:textId="77777777" w:rsidR="0098755C" w:rsidRPr="0098755C" w:rsidRDefault="0098755C" w:rsidP="00706EE7">
      <w:pPr>
        <w:jc w:val="both"/>
        <w:rPr>
          <w:bCs/>
        </w:rPr>
      </w:pPr>
    </w:p>
    <w:p w14:paraId="68A2C37E" w14:textId="77777777" w:rsidR="00C23598" w:rsidRDefault="00C23598" w:rsidP="00706EE7">
      <w:pPr>
        <w:jc w:val="both"/>
        <w:rPr>
          <w:b/>
          <w:bCs/>
        </w:rPr>
      </w:pPr>
    </w:p>
    <w:p w14:paraId="31F57DC3" w14:textId="5A256BBB" w:rsidR="00706EE7" w:rsidRDefault="00706EE7" w:rsidP="00706EE7">
      <w:pPr>
        <w:jc w:val="both"/>
        <w:rPr>
          <w:b/>
          <w:bCs/>
        </w:rPr>
      </w:pPr>
      <w:r w:rsidRPr="00706EE7">
        <w:rPr>
          <w:b/>
          <w:bCs/>
        </w:rPr>
        <w:lastRenderedPageBreak/>
        <w:t>File I</w:t>
      </w:r>
      <w:r w:rsidR="007C0294">
        <w:rPr>
          <w:b/>
          <w:bCs/>
        </w:rPr>
        <w:t>/</w:t>
      </w:r>
      <w:r w:rsidRPr="00706EE7">
        <w:rPr>
          <w:b/>
          <w:bCs/>
        </w:rPr>
        <w:t xml:space="preserve">O and String </w:t>
      </w:r>
      <w:r w:rsidR="00D64C23">
        <w:rPr>
          <w:b/>
          <w:bCs/>
        </w:rPr>
        <w:t>P</w:t>
      </w:r>
      <w:r w:rsidRPr="00706EE7">
        <w:rPr>
          <w:b/>
          <w:bCs/>
        </w:rPr>
        <w:t>arsing</w:t>
      </w:r>
    </w:p>
    <w:p w14:paraId="31E68053" w14:textId="77777777" w:rsidR="0060412A" w:rsidRPr="00706EE7" w:rsidRDefault="0060412A" w:rsidP="00706EE7">
      <w:pPr>
        <w:jc w:val="both"/>
        <w:rPr>
          <w:b/>
          <w:bCs/>
        </w:rPr>
      </w:pPr>
    </w:p>
    <w:p w14:paraId="72D5CBDD" w14:textId="77777777" w:rsidR="00706EE7" w:rsidRPr="00865890" w:rsidRDefault="00706EE7" w:rsidP="00706EE7">
      <w:pPr>
        <w:jc w:val="both"/>
        <w:rPr>
          <w:rFonts w:cs="Times New Roman"/>
        </w:rPr>
      </w:pPr>
      <w:r w:rsidRPr="00865890">
        <w:rPr>
          <w:rFonts w:cs="Times New Roman"/>
        </w:rPr>
        <w:t xml:space="preserve">The Scanner class can be used to read the lines from the file. Before reading the lines, </w:t>
      </w:r>
      <w:r w:rsidR="0060412A" w:rsidRPr="00865890">
        <w:rPr>
          <w:rFonts w:cs="Times New Roman"/>
        </w:rPr>
        <w:t xml:space="preserve">a </w:t>
      </w:r>
      <w:r w:rsidRPr="00865890">
        <w:rPr>
          <w:rFonts w:cs="Times New Roman"/>
        </w:rPr>
        <w:t>java.util.ArrayList should be created:</w:t>
      </w:r>
    </w:p>
    <w:p w14:paraId="0EFAC3B7" w14:textId="77777777" w:rsidR="0060412A" w:rsidRPr="00865890" w:rsidRDefault="0060412A" w:rsidP="00706EE7">
      <w:pPr>
        <w:jc w:val="both"/>
        <w:rPr>
          <w:rFonts w:cs="Times New Roman"/>
        </w:rPr>
      </w:pPr>
    </w:p>
    <w:p w14:paraId="453302A5" w14:textId="77777777" w:rsidR="00706EE7" w:rsidRPr="00F108DB" w:rsidRDefault="00706EE7" w:rsidP="00706EE7">
      <w:pPr>
        <w:jc w:val="both"/>
        <w:rPr>
          <w:rFonts w:ascii="Source Code Pro" w:hAnsi="Source Code Pro"/>
          <w:sz w:val="20"/>
          <w:szCs w:val="20"/>
        </w:rPr>
      </w:pPr>
      <w:r w:rsidRPr="00F108DB">
        <w:rPr>
          <w:rFonts w:ascii="Source Code Pro" w:hAnsi="Source Code Pro"/>
          <w:sz w:val="20"/>
          <w:szCs w:val="20"/>
        </w:rPr>
        <w:t>ArrayList&lt;Destination&gt; destinationList = new ArrayList&lt;Destination&gt;();</w:t>
      </w:r>
    </w:p>
    <w:p w14:paraId="50F95280" w14:textId="77777777" w:rsidR="0060412A" w:rsidRDefault="0060412A" w:rsidP="00706EE7">
      <w:pPr>
        <w:jc w:val="both"/>
      </w:pPr>
    </w:p>
    <w:p w14:paraId="07DEDB2F" w14:textId="034432A6" w:rsidR="00706EE7" w:rsidRPr="00865890" w:rsidRDefault="00706EE7" w:rsidP="00706EE7">
      <w:pPr>
        <w:jc w:val="both"/>
        <w:rPr>
          <w:rFonts w:cs="Times New Roman"/>
        </w:rPr>
      </w:pPr>
      <w:r w:rsidRPr="00865890">
        <w:rPr>
          <w:rFonts w:cs="Times New Roman"/>
        </w:rPr>
        <w:t>As lines are read from the input file, the lines need to be parsed</w:t>
      </w:r>
      <w:r w:rsidR="00865890" w:rsidRPr="00865890">
        <w:rPr>
          <w:rFonts w:cs="Times New Roman"/>
        </w:rPr>
        <w:t xml:space="preserve">, or broken </w:t>
      </w:r>
      <w:r w:rsidRPr="00865890">
        <w:rPr>
          <w:rFonts w:cs="Times New Roman"/>
        </w:rPr>
        <w:t>into fields</w:t>
      </w:r>
      <w:r w:rsidR="00865890" w:rsidRPr="00865890">
        <w:rPr>
          <w:rFonts w:cs="Times New Roman"/>
        </w:rPr>
        <w:t>,</w:t>
      </w:r>
      <w:r w:rsidRPr="00865890">
        <w:rPr>
          <w:rFonts w:cs="Times New Roman"/>
        </w:rPr>
        <w:t xml:space="preserve"> using </w:t>
      </w:r>
      <w:r w:rsidR="00520B4E" w:rsidRPr="00865890">
        <w:rPr>
          <w:rFonts w:cs="Times New Roman"/>
        </w:rPr>
        <w:t>“;</w:t>
      </w:r>
      <w:bookmarkStart w:id="0" w:name="_Hlk519251689"/>
      <w:r w:rsidR="00520B4E" w:rsidRPr="00865890">
        <w:rPr>
          <w:rFonts w:cs="Times New Roman"/>
        </w:rPr>
        <w:t>”</w:t>
      </w:r>
      <w:bookmarkEnd w:id="0"/>
      <w:r w:rsidRPr="00865890">
        <w:rPr>
          <w:rFonts w:cs="Times New Roman"/>
        </w:rPr>
        <w:t xml:space="preserve"> as the delimiter. </w:t>
      </w:r>
      <w:r w:rsidR="00865890" w:rsidRPr="00865890">
        <w:rPr>
          <w:rFonts w:cs="Times New Roman"/>
        </w:rPr>
        <w:t xml:space="preserve"> </w:t>
      </w:r>
      <w:r w:rsidRPr="00865890">
        <w:rPr>
          <w:rFonts w:cs="Times New Roman"/>
        </w:rPr>
        <w:t xml:space="preserve">Instances of Destination are created and added to the list. </w:t>
      </w:r>
      <w:r w:rsidR="00520B4E" w:rsidRPr="00865890">
        <w:rPr>
          <w:rFonts w:cs="Times New Roman"/>
        </w:rPr>
        <w:t xml:space="preserve"> </w:t>
      </w:r>
      <w:r w:rsidRPr="00865890">
        <w:rPr>
          <w:rFonts w:cs="Times New Roman"/>
        </w:rPr>
        <w:t>There are a variety of different ways to parse a</w:t>
      </w:r>
      <w:r w:rsidR="00307E53" w:rsidRPr="00865890">
        <w:rPr>
          <w:rFonts w:cs="Times New Roman"/>
        </w:rPr>
        <w:t xml:space="preserve"> </w:t>
      </w:r>
      <w:r w:rsidRPr="00865890">
        <w:rPr>
          <w:rFonts w:cs="Times New Roman"/>
        </w:rPr>
        <w:t xml:space="preserve">String into fields. </w:t>
      </w:r>
      <w:r w:rsidR="00520B4E" w:rsidRPr="00865890">
        <w:rPr>
          <w:rFonts w:cs="Times New Roman"/>
        </w:rPr>
        <w:t xml:space="preserve"> </w:t>
      </w:r>
      <w:r w:rsidRPr="00865890">
        <w:rPr>
          <w:rFonts w:cs="Times New Roman"/>
        </w:rPr>
        <w:t>One easy way is to use the split(</w:t>
      </w:r>
      <w:r w:rsidR="00A64374">
        <w:rPr>
          <w:rFonts w:cs="Times New Roman"/>
        </w:rPr>
        <w:t xml:space="preserve"> </w:t>
      </w:r>
      <w:r w:rsidRPr="00865890">
        <w:rPr>
          <w:rFonts w:cs="Times New Roman"/>
        </w:rPr>
        <w:t>) method of the String class.</w:t>
      </w:r>
      <w:r w:rsidR="00F50E89" w:rsidRPr="00865890">
        <w:rPr>
          <w:rFonts w:cs="Times New Roman"/>
        </w:rPr>
        <w:t xml:space="preserve">  Note that the last two fields, i.e., begin month and end month for the “</w:t>
      </w:r>
      <w:r w:rsidR="00E5646C">
        <w:rPr>
          <w:rFonts w:cs="Times New Roman"/>
        </w:rPr>
        <w:t>Frequent Flyer</w:t>
      </w:r>
      <w:r w:rsidR="00F50E89" w:rsidRPr="00865890">
        <w:rPr>
          <w:rFonts w:cs="Times New Roman"/>
        </w:rPr>
        <w:t>” months, are separated by a hyphen.</w:t>
      </w:r>
    </w:p>
    <w:p w14:paraId="0B8B5605" w14:textId="77777777" w:rsidR="00F108DB" w:rsidRPr="00706EE7" w:rsidRDefault="00F108DB" w:rsidP="00706EE7">
      <w:pPr>
        <w:jc w:val="both"/>
      </w:pPr>
    </w:p>
    <w:p w14:paraId="7B6FBD47" w14:textId="77777777" w:rsidR="00706EE7" w:rsidRDefault="00706EE7" w:rsidP="00706EE7">
      <w:pPr>
        <w:jc w:val="both"/>
      </w:pPr>
      <w:r w:rsidRPr="00706EE7">
        <w:t>After the whole file is read, the ArrayList can be converted to a normal array of objects:</w:t>
      </w:r>
    </w:p>
    <w:p w14:paraId="08BD473B" w14:textId="77777777" w:rsidR="00F108DB" w:rsidRPr="00706EE7" w:rsidRDefault="00F108DB" w:rsidP="00706EE7">
      <w:pPr>
        <w:jc w:val="both"/>
      </w:pPr>
    </w:p>
    <w:p w14:paraId="60624E6A" w14:textId="77777777" w:rsidR="00F108DB" w:rsidRDefault="00706EE7" w:rsidP="00F108DB">
      <w:pPr>
        <w:rPr>
          <w:rFonts w:ascii="Source Code Pro" w:hAnsi="Source Code Pro"/>
          <w:sz w:val="20"/>
          <w:szCs w:val="20"/>
        </w:rPr>
      </w:pPr>
      <w:r w:rsidRPr="00F108DB">
        <w:rPr>
          <w:rFonts w:ascii="Source Code Pro" w:hAnsi="Source Code Pro"/>
          <w:sz w:val="20"/>
          <w:szCs w:val="20"/>
        </w:rPr>
        <w:t xml:space="preserve">Destination[] destinationArray = (Destination[]) destinationList.toArray(new </w:t>
      </w:r>
    </w:p>
    <w:p w14:paraId="36672A40" w14:textId="77777777" w:rsidR="00706EE7" w:rsidRPr="00F108DB" w:rsidRDefault="00F108DB" w:rsidP="00F108DB">
      <w:pPr>
        <w:rPr>
          <w:rFonts w:ascii="Source Code Pro" w:hAnsi="Source Code Pro"/>
          <w:sz w:val="20"/>
          <w:szCs w:val="20"/>
        </w:rPr>
      </w:pP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t xml:space="preserve">     </w:t>
      </w:r>
      <w:r w:rsidR="00706EE7" w:rsidRPr="00F108DB">
        <w:rPr>
          <w:rFonts w:ascii="Source Code Pro" w:hAnsi="Source Code Pro"/>
          <w:sz w:val="20"/>
          <w:szCs w:val="20"/>
        </w:rPr>
        <w:t>Destination[destinationList.size()]);</w:t>
      </w:r>
    </w:p>
    <w:p w14:paraId="2ECCA8C0" w14:textId="77777777" w:rsidR="00F108DB" w:rsidRPr="00706EE7" w:rsidRDefault="00F108DB" w:rsidP="00706EE7">
      <w:pPr>
        <w:jc w:val="both"/>
      </w:pPr>
    </w:p>
    <w:p w14:paraId="7C729CDF" w14:textId="77777777" w:rsidR="00706EE7" w:rsidRDefault="00706EE7" w:rsidP="00706EE7">
      <w:pPr>
        <w:jc w:val="both"/>
      </w:pPr>
      <w:r w:rsidRPr="00706EE7">
        <w:t>This way we can take advantage of Java's built-in methods for sorting an array.</w:t>
      </w:r>
    </w:p>
    <w:p w14:paraId="53F91005" w14:textId="77777777" w:rsidR="00F108DB" w:rsidRPr="00706EE7" w:rsidRDefault="00F108DB" w:rsidP="00706EE7">
      <w:pPr>
        <w:jc w:val="both"/>
      </w:pPr>
    </w:p>
    <w:p w14:paraId="3EF268AE" w14:textId="07DE8002" w:rsidR="00706EE7" w:rsidRDefault="00783B4F" w:rsidP="00706EE7">
      <w:pPr>
        <w:jc w:val="both"/>
        <w:rPr>
          <w:b/>
          <w:bCs/>
        </w:rPr>
      </w:pPr>
      <w:r>
        <w:rPr>
          <w:b/>
          <w:bCs/>
        </w:rPr>
        <w:t>Reading the File</w:t>
      </w:r>
    </w:p>
    <w:p w14:paraId="74A6C023" w14:textId="77777777" w:rsidR="00F108DB" w:rsidRPr="00706EE7" w:rsidRDefault="00F108DB" w:rsidP="00706EE7">
      <w:pPr>
        <w:jc w:val="both"/>
      </w:pPr>
    </w:p>
    <w:p w14:paraId="3C25F241" w14:textId="7A618619" w:rsidR="003A4A66" w:rsidRDefault="00783B4F" w:rsidP="003A4A66">
      <w:pPr>
        <w:jc w:val="both"/>
      </w:pPr>
      <w:r>
        <w:t xml:space="preserve">So that you will not have to do any exception handling, add the following at </w:t>
      </w:r>
      <w:r w:rsidR="003A4A66">
        <w:t>the end of the method declaration that reads the input file</w:t>
      </w:r>
      <w:r>
        <w:t xml:space="preserve"> (no</w:t>
      </w:r>
      <w:r w:rsidR="003A4A66">
        <w:t xml:space="preserve"> semicolon at the end of it</w:t>
      </w:r>
      <w:r>
        <w:t>)</w:t>
      </w:r>
      <w:r w:rsidR="003A4A66">
        <w:t>:</w:t>
      </w:r>
    </w:p>
    <w:p w14:paraId="16CB850D" w14:textId="77777777" w:rsidR="003A4A66" w:rsidRDefault="003A4A66" w:rsidP="003A4A66">
      <w:pPr>
        <w:jc w:val="both"/>
      </w:pPr>
    </w:p>
    <w:p w14:paraId="18BC0A9C" w14:textId="77777777" w:rsidR="003A4A66" w:rsidRDefault="003A4A66" w:rsidP="003A4A66">
      <w:pPr>
        <w:jc w:val="both"/>
        <w:rPr>
          <w:rFonts w:ascii="Source Code Pro" w:hAnsi="Source Code Pro"/>
          <w:sz w:val="20"/>
          <w:szCs w:val="20"/>
        </w:rPr>
      </w:pPr>
      <w:r>
        <w:rPr>
          <w:rFonts w:ascii="Source Code Pro" w:hAnsi="Source Code Pro"/>
          <w:sz w:val="20"/>
          <w:szCs w:val="20"/>
        </w:rPr>
        <w:t>throws IOException</w:t>
      </w:r>
    </w:p>
    <w:p w14:paraId="00EFAFB5" w14:textId="77777777" w:rsidR="00F108DB" w:rsidRPr="00706EE7" w:rsidRDefault="003A4A66" w:rsidP="003A4A66">
      <w:pPr>
        <w:jc w:val="both"/>
      </w:pPr>
      <w:r w:rsidRPr="00706EE7">
        <w:t xml:space="preserve"> </w:t>
      </w:r>
    </w:p>
    <w:p w14:paraId="06346C9A" w14:textId="77777777" w:rsidR="00706EE7" w:rsidRDefault="00706EE7" w:rsidP="00706EE7">
      <w:pPr>
        <w:jc w:val="both"/>
        <w:rPr>
          <w:b/>
          <w:bCs/>
        </w:rPr>
      </w:pPr>
      <w:r w:rsidRPr="00706EE7">
        <w:rPr>
          <w:b/>
          <w:bCs/>
        </w:rPr>
        <w:t>IMPORTANT</w:t>
      </w:r>
    </w:p>
    <w:p w14:paraId="24370C1E" w14:textId="77777777" w:rsidR="00F108DB" w:rsidRPr="00706EE7" w:rsidRDefault="00F108DB" w:rsidP="00706EE7">
      <w:pPr>
        <w:jc w:val="both"/>
      </w:pPr>
    </w:p>
    <w:p w14:paraId="6ED89466" w14:textId="25795972" w:rsidR="00706EE7" w:rsidRDefault="002E6B64" w:rsidP="00BD60CE">
      <w:pPr>
        <w:jc w:val="both"/>
      </w:pPr>
      <w:r>
        <w:t>Please r</w:t>
      </w:r>
      <w:r w:rsidR="00706EE7" w:rsidRPr="00706EE7">
        <w:t>ead the </w:t>
      </w:r>
      <w:r w:rsidR="00BD60CE">
        <w:rPr>
          <w:b/>
          <w:bCs/>
        </w:rPr>
        <w:t xml:space="preserve">Java </w:t>
      </w:r>
      <w:r w:rsidR="00E5646C">
        <w:rPr>
          <w:b/>
          <w:bCs/>
        </w:rPr>
        <w:t xml:space="preserve">Coding and </w:t>
      </w:r>
      <w:r w:rsidR="00BD60CE">
        <w:rPr>
          <w:b/>
          <w:bCs/>
        </w:rPr>
        <w:t>Documentation</w:t>
      </w:r>
      <w:r w:rsidR="00A64374">
        <w:rPr>
          <w:b/>
          <w:bCs/>
        </w:rPr>
        <w:t xml:space="preserve"> </w:t>
      </w:r>
      <w:r w:rsidR="00BD60CE">
        <w:rPr>
          <w:b/>
          <w:bCs/>
        </w:rPr>
        <w:t>Guidelines</w:t>
      </w:r>
      <w:r w:rsidR="00BD60CE">
        <w:rPr>
          <w:bCs/>
        </w:rPr>
        <w:t xml:space="preserve"> document</w:t>
      </w:r>
      <w:r w:rsidR="00706EE7" w:rsidRPr="00706EE7">
        <w:t xml:space="preserve"> </w:t>
      </w:r>
      <w:r w:rsidR="00783B4F">
        <w:t xml:space="preserve">in Course Documents </w:t>
      </w:r>
      <w:r w:rsidR="00706EE7" w:rsidRPr="00706EE7">
        <w:t xml:space="preserve">on Blackboard </w:t>
      </w:r>
      <w:r w:rsidR="00783B4F" w:rsidRPr="00783B4F">
        <w:rPr>
          <w:b/>
        </w:rPr>
        <w:t>b</w:t>
      </w:r>
      <w:r w:rsidR="00706EE7" w:rsidRPr="00783B4F">
        <w:rPr>
          <w:b/>
        </w:rPr>
        <w:t>efore</w:t>
      </w:r>
      <w:r w:rsidR="00706EE7" w:rsidRPr="00706EE7">
        <w:t xml:space="preserve"> </w:t>
      </w:r>
      <w:r w:rsidR="00783B4F">
        <w:t>submitting</w:t>
      </w:r>
      <w:r w:rsidR="00706EE7" w:rsidRPr="00706EE7">
        <w:t xml:space="preserve"> your final program for grading</w:t>
      </w:r>
      <w:r>
        <w:t>.</w:t>
      </w:r>
    </w:p>
    <w:p w14:paraId="05C20222" w14:textId="3762DEC0" w:rsidR="00F108DB" w:rsidRDefault="00F108DB" w:rsidP="00706EE7">
      <w:pPr>
        <w:jc w:val="both"/>
      </w:pPr>
    </w:p>
    <w:p w14:paraId="2B0A1EE1" w14:textId="7AB8EE8F" w:rsidR="00783B4F" w:rsidRDefault="00783B4F" w:rsidP="00783B4F">
      <w:pPr>
        <w:jc w:val="both"/>
        <w:rPr>
          <w:b/>
          <w:bCs/>
        </w:rPr>
      </w:pPr>
      <w:r>
        <w:rPr>
          <w:b/>
          <w:bCs/>
        </w:rPr>
        <w:t>Su</w:t>
      </w:r>
      <w:r w:rsidRPr="00706EE7">
        <w:rPr>
          <w:b/>
          <w:bCs/>
        </w:rPr>
        <w:t>bmit</w:t>
      </w:r>
      <w:r>
        <w:rPr>
          <w:b/>
          <w:bCs/>
        </w:rPr>
        <w:t>ting</w:t>
      </w:r>
      <w:r w:rsidRPr="00706EE7">
        <w:rPr>
          <w:b/>
          <w:bCs/>
        </w:rPr>
        <w:t xml:space="preserve"> the </w:t>
      </w:r>
      <w:r>
        <w:rPr>
          <w:b/>
          <w:bCs/>
        </w:rPr>
        <w:t>Assignment</w:t>
      </w:r>
    </w:p>
    <w:p w14:paraId="3E4F5FD3" w14:textId="77777777" w:rsidR="00783B4F" w:rsidRPr="00706EE7" w:rsidRDefault="00783B4F" w:rsidP="00783B4F">
      <w:pPr>
        <w:jc w:val="both"/>
        <w:rPr>
          <w:b/>
          <w:bCs/>
        </w:rPr>
      </w:pPr>
    </w:p>
    <w:p w14:paraId="061C0370" w14:textId="77777777" w:rsidR="00783B4F" w:rsidRPr="00520B4E" w:rsidRDefault="00783B4F" w:rsidP="00783B4F">
      <w:pPr>
        <w:jc w:val="both"/>
      </w:pPr>
      <w:r w:rsidRPr="00706EE7">
        <w:t xml:space="preserve">The assignment will be submitted </w:t>
      </w:r>
      <w:r>
        <w:t xml:space="preserve">on </w:t>
      </w:r>
      <w:r w:rsidRPr="00706EE7">
        <w:t>Blackboard</w:t>
      </w:r>
      <w:r>
        <w:t xml:space="preserve">.  Please submit the three (or four) .java files on Blackboard.  </w:t>
      </w:r>
      <w:r w:rsidRPr="00783B4F">
        <w:rPr>
          <w:b/>
        </w:rPr>
        <w:t>DO NOT ZIP THEM AND DO NOT SUBMIT THE INPUT FILE!</w:t>
      </w:r>
    </w:p>
    <w:p w14:paraId="67083D1F" w14:textId="4F6E1952" w:rsidR="00783B4F" w:rsidRDefault="00783B4F" w:rsidP="00706EE7">
      <w:pPr>
        <w:jc w:val="both"/>
      </w:pPr>
    </w:p>
    <w:p w14:paraId="5E773A0C" w14:textId="77777777" w:rsidR="00783B4F" w:rsidRDefault="00783B4F" w:rsidP="00706EE7">
      <w:pPr>
        <w:jc w:val="both"/>
      </w:pPr>
    </w:p>
    <w:p w14:paraId="113DB008" w14:textId="77777777" w:rsidR="00783B4F" w:rsidRDefault="00783B4F" w:rsidP="00706EE7">
      <w:pPr>
        <w:jc w:val="both"/>
      </w:pPr>
    </w:p>
    <w:p w14:paraId="6E2C4426" w14:textId="77777777" w:rsidR="00783B4F" w:rsidRDefault="00783B4F" w:rsidP="00706EE7">
      <w:pPr>
        <w:jc w:val="both"/>
      </w:pPr>
    </w:p>
    <w:p w14:paraId="199B56F8" w14:textId="77777777" w:rsidR="00783B4F" w:rsidRDefault="00783B4F" w:rsidP="00706EE7">
      <w:pPr>
        <w:jc w:val="both"/>
      </w:pPr>
    </w:p>
    <w:p w14:paraId="47345F5B" w14:textId="77777777" w:rsidR="00783B4F" w:rsidRDefault="00783B4F" w:rsidP="00706EE7">
      <w:pPr>
        <w:jc w:val="both"/>
      </w:pPr>
    </w:p>
    <w:p w14:paraId="55DEBD48" w14:textId="77777777" w:rsidR="00783B4F" w:rsidRDefault="00783B4F" w:rsidP="00706EE7">
      <w:pPr>
        <w:jc w:val="both"/>
      </w:pPr>
    </w:p>
    <w:p w14:paraId="1A839155" w14:textId="77777777" w:rsidR="00783B4F" w:rsidRDefault="00783B4F" w:rsidP="00706EE7">
      <w:pPr>
        <w:jc w:val="both"/>
      </w:pPr>
    </w:p>
    <w:p w14:paraId="3B32FE22" w14:textId="77777777" w:rsidR="00783B4F" w:rsidRDefault="00783B4F" w:rsidP="00706EE7">
      <w:pPr>
        <w:jc w:val="both"/>
      </w:pPr>
    </w:p>
    <w:p w14:paraId="31FCA120" w14:textId="77777777" w:rsidR="00783B4F" w:rsidRDefault="00783B4F" w:rsidP="00706EE7">
      <w:pPr>
        <w:jc w:val="both"/>
      </w:pPr>
    </w:p>
    <w:p w14:paraId="3EDB3D39" w14:textId="77777777" w:rsidR="00783B4F" w:rsidRDefault="00783B4F" w:rsidP="00706EE7">
      <w:pPr>
        <w:jc w:val="both"/>
      </w:pPr>
    </w:p>
    <w:p w14:paraId="78FDE513" w14:textId="77777777" w:rsidR="00783B4F" w:rsidRDefault="00783B4F" w:rsidP="00706EE7">
      <w:pPr>
        <w:jc w:val="both"/>
      </w:pPr>
    </w:p>
    <w:p w14:paraId="4DCE425E" w14:textId="2191FF5A" w:rsidR="00783B4F" w:rsidRPr="00706EE7" w:rsidRDefault="00783B4F" w:rsidP="00706EE7">
      <w:pPr>
        <w:jc w:val="both"/>
      </w:pPr>
      <w:r>
        <w:t>(Sample exact output follows)</w:t>
      </w:r>
    </w:p>
    <w:p w14:paraId="31FFD411" w14:textId="77777777" w:rsidR="00783B4F" w:rsidRDefault="00783B4F" w:rsidP="00520B4E">
      <w:pPr>
        <w:rPr>
          <w:b/>
          <w:bCs/>
        </w:rPr>
      </w:pPr>
    </w:p>
    <w:p w14:paraId="504DD863" w14:textId="77777777" w:rsidR="00783B4F" w:rsidRDefault="00783B4F" w:rsidP="00520B4E">
      <w:pPr>
        <w:rPr>
          <w:b/>
          <w:bCs/>
        </w:rPr>
      </w:pPr>
    </w:p>
    <w:p w14:paraId="68E5E11D" w14:textId="688B2020" w:rsidR="00520B4E" w:rsidRPr="00706EE7" w:rsidRDefault="00783B4F" w:rsidP="00520B4E">
      <w:r>
        <w:rPr>
          <w:b/>
          <w:bCs/>
        </w:rPr>
        <w:lastRenderedPageBreak/>
        <w:t>Exact</w:t>
      </w:r>
      <w:r w:rsidR="00520B4E">
        <w:rPr>
          <w:b/>
          <w:bCs/>
        </w:rPr>
        <w:t xml:space="preserve"> Program Output</w:t>
      </w:r>
      <w:r>
        <w:rPr>
          <w:b/>
          <w:bCs/>
        </w:rPr>
        <w:t xml:space="preserve"> Using the </w:t>
      </w:r>
      <w:r w:rsidR="00E5646C">
        <w:rPr>
          <w:b/>
          <w:bCs/>
        </w:rPr>
        <w:t>D</w:t>
      </w:r>
      <w:r>
        <w:rPr>
          <w:b/>
          <w:bCs/>
        </w:rPr>
        <w:t>estination</w:t>
      </w:r>
      <w:r w:rsidR="00E5646C">
        <w:rPr>
          <w:b/>
          <w:bCs/>
        </w:rPr>
        <w:t xml:space="preserve"> Mileage</w:t>
      </w:r>
      <w:r>
        <w:rPr>
          <w:b/>
          <w:bCs/>
        </w:rPr>
        <w:t>.txt File Provided</w:t>
      </w:r>
    </w:p>
    <w:p w14:paraId="55F9F2F9" w14:textId="621DE7A5" w:rsidR="00520B4E" w:rsidRDefault="00520B4E" w:rsidP="00520B4E"/>
    <w:p w14:paraId="304C9B7B" w14:textId="77777777" w:rsidR="00783B4F" w:rsidRDefault="00783B4F" w:rsidP="00520B4E"/>
    <w:p w14:paraId="70EB1857" w14:textId="45D65D06" w:rsidR="00520B4E" w:rsidRPr="002717C3" w:rsidRDefault="00520B4E" w:rsidP="00520B4E">
      <w:pPr>
        <w:rPr>
          <w:rFonts w:ascii="Source Code Pro" w:hAnsi="Source Code Pro"/>
          <w:sz w:val="18"/>
          <w:szCs w:val="18"/>
        </w:rPr>
      </w:pPr>
      <w:r w:rsidRPr="002717C3">
        <w:rPr>
          <w:rFonts w:ascii="Source Code Pro" w:hAnsi="Source Code Pro"/>
          <w:sz w:val="18"/>
          <w:szCs w:val="18"/>
        </w:rPr>
        <w:t>Please enter the</w:t>
      </w:r>
      <w:r w:rsidR="00E5646C">
        <w:rPr>
          <w:rFonts w:ascii="Source Code Pro" w:hAnsi="Source Code Pro"/>
          <w:sz w:val="18"/>
          <w:szCs w:val="18"/>
        </w:rPr>
        <w:t xml:space="preserve"> name of the file:  destination mileage</w:t>
      </w:r>
      <w:r w:rsidRPr="002717C3">
        <w:rPr>
          <w:rFonts w:ascii="Source Code Pro" w:hAnsi="Source Code Pro"/>
          <w:sz w:val="18"/>
          <w:szCs w:val="18"/>
        </w:rPr>
        <w:t>.txt</w:t>
      </w:r>
    </w:p>
    <w:p w14:paraId="0611B24D" w14:textId="77777777" w:rsidR="00520B4E" w:rsidRPr="002717C3" w:rsidRDefault="00520B4E" w:rsidP="00520B4E">
      <w:pPr>
        <w:rPr>
          <w:rFonts w:ascii="Source Code Pro" w:hAnsi="Source Code Pro"/>
          <w:sz w:val="18"/>
          <w:szCs w:val="18"/>
        </w:rPr>
      </w:pPr>
    </w:p>
    <w:p w14:paraId="6FF1EEA4" w14:textId="509612C1" w:rsidR="00520B4E" w:rsidRPr="002717C3" w:rsidRDefault="00520B4E" w:rsidP="00520B4E">
      <w:pPr>
        <w:rPr>
          <w:rFonts w:ascii="Source Code Pro" w:hAnsi="Source Code Pro"/>
          <w:sz w:val="18"/>
          <w:szCs w:val="18"/>
        </w:rPr>
      </w:pP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2F5CEC09" w14:textId="2967B102"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WELCOME TO THE JAVA AIRLINES </w:t>
      </w:r>
      <w:r w:rsidR="008D29AD">
        <w:rPr>
          <w:rFonts w:ascii="Source Code Pro" w:hAnsi="Source Code Pro"/>
          <w:sz w:val="18"/>
          <w:szCs w:val="18"/>
        </w:rPr>
        <w:t xml:space="preserve">FREQUENT FLYER </w:t>
      </w:r>
      <w:r w:rsidRPr="002717C3">
        <w:rPr>
          <w:rFonts w:ascii="Source Code Pro" w:hAnsi="Source Code Pro"/>
          <w:sz w:val="18"/>
          <w:szCs w:val="18"/>
        </w:rPr>
        <w:t>MILES REDEMPTION APP</w:t>
      </w:r>
    </w:p>
    <w:p w14:paraId="1AD7E2D3" w14:textId="51572BA3" w:rsidR="00520B4E" w:rsidRPr="002717C3" w:rsidRDefault="00520B4E" w:rsidP="00520B4E">
      <w:pPr>
        <w:rPr>
          <w:rFonts w:ascii="Source Code Pro" w:hAnsi="Source Code Pro"/>
          <w:sz w:val="18"/>
          <w:szCs w:val="18"/>
        </w:rPr>
      </w:pP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67256C0D" w14:textId="77777777" w:rsidR="00520B4E" w:rsidRPr="002717C3" w:rsidRDefault="00520B4E" w:rsidP="00520B4E">
      <w:pPr>
        <w:rPr>
          <w:rFonts w:ascii="Source Code Pro" w:hAnsi="Source Code Pro"/>
          <w:sz w:val="18"/>
          <w:szCs w:val="18"/>
        </w:rPr>
      </w:pPr>
    </w:p>
    <w:p w14:paraId="21AF1FCB" w14:textId="01D49556" w:rsidR="00520B4E" w:rsidRPr="002717C3" w:rsidRDefault="00520B4E" w:rsidP="00520B4E">
      <w:pPr>
        <w:rPr>
          <w:rFonts w:ascii="Source Code Pro" w:hAnsi="Source Code Pro"/>
          <w:sz w:val="18"/>
          <w:szCs w:val="18"/>
        </w:rPr>
      </w:pPr>
      <w:r w:rsidRPr="002717C3">
        <w:rPr>
          <w:rFonts w:ascii="Source Code Pro" w:hAnsi="Source Code Pro"/>
          <w:sz w:val="18"/>
          <w:szCs w:val="18"/>
        </w:rPr>
        <w:t>List of destination cities you</w:t>
      </w:r>
      <w:r w:rsidR="002717C3">
        <w:rPr>
          <w:rFonts w:ascii="Source Code Pro" w:hAnsi="Source Code Pro"/>
          <w:sz w:val="18"/>
          <w:szCs w:val="18"/>
        </w:rPr>
        <w:t>r client</w:t>
      </w:r>
      <w:r w:rsidRPr="002717C3">
        <w:rPr>
          <w:rFonts w:ascii="Source Code Pro" w:hAnsi="Source Code Pro"/>
          <w:sz w:val="18"/>
          <w:szCs w:val="18"/>
        </w:rPr>
        <w:t xml:space="preserve"> can travel to:</w:t>
      </w:r>
    </w:p>
    <w:p w14:paraId="566365E4" w14:textId="77777777" w:rsidR="00520B4E" w:rsidRPr="002717C3" w:rsidRDefault="00520B4E" w:rsidP="00520B4E">
      <w:pPr>
        <w:rPr>
          <w:rFonts w:ascii="Source Code Pro" w:hAnsi="Source Code Pro"/>
          <w:sz w:val="18"/>
          <w:szCs w:val="18"/>
        </w:rPr>
      </w:pPr>
    </w:p>
    <w:p w14:paraId="3E48D00B"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Berlin</w:t>
      </w:r>
    </w:p>
    <w:p w14:paraId="0A620546"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Hong Kong</w:t>
      </w:r>
    </w:p>
    <w:p w14:paraId="6D7108A6"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Hyderabad</w:t>
      </w:r>
    </w:p>
    <w:p w14:paraId="2465A751"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New York</w:t>
      </w:r>
    </w:p>
    <w:p w14:paraId="6AD08E30"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Paris</w:t>
      </w:r>
    </w:p>
    <w:p w14:paraId="5DEBB761"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Sidney</w:t>
      </w:r>
    </w:p>
    <w:p w14:paraId="36E6EC77"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Tokyo</w:t>
      </w:r>
    </w:p>
    <w:p w14:paraId="540A5E1B"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Vienna</w:t>
      </w:r>
    </w:p>
    <w:p w14:paraId="2CC91996"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Washington, D.C.</w:t>
      </w:r>
    </w:p>
    <w:p w14:paraId="39E758EC" w14:textId="77777777" w:rsidR="00520B4E" w:rsidRPr="002717C3" w:rsidRDefault="00520B4E" w:rsidP="00520B4E">
      <w:pPr>
        <w:rPr>
          <w:rFonts w:ascii="Source Code Pro" w:hAnsi="Source Code Pro"/>
          <w:sz w:val="18"/>
          <w:szCs w:val="18"/>
        </w:rPr>
      </w:pPr>
    </w:p>
    <w:p w14:paraId="127790B3" w14:textId="77777777" w:rsidR="00DC783C" w:rsidRDefault="00DC783C" w:rsidP="00520B4E">
      <w:pPr>
        <w:rPr>
          <w:rFonts w:ascii="Source Code Pro" w:hAnsi="Source Code Pro"/>
          <w:sz w:val="18"/>
          <w:szCs w:val="18"/>
        </w:rPr>
      </w:pPr>
      <w:bookmarkStart w:id="1" w:name="_Hlk519338078"/>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bookmarkEnd w:id="1"/>
    <w:p w14:paraId="0E9D061A" w14:textId="77777777" w:rsidR="00DC783C" w:rsidRDefault="00DC783C" w:rsidP="00520B4E">
      <w:pPr>
        <w:rPr>
          <w:rFonts w:ascii="Source Code Pro" w:hAnsi="Source Code Pro"/>
          <w:sz w:val="18"/>
          <w:szCs w:val="18"/>
        </w:rPr>
      </w:pPr>
    </w:p>
    <w:p w14:paraId="3CC31601" w14:textId="5B31552A"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Please enter your </w:t>
      </w:r>
      <w:r w:rsidR="002717C3" w:rsidRPr="002717C3">
        <w:rPr>
          <w:rFonts w:ascii="Source Code Pro" w:hAnsi="Source Code Pro"/>
          <w:sz w:val="18"/>
          <w:szCs w:val="18"/>
        </w:rPr>
        <w:t xml:space="preserve">client's </w:t>
      </w:r>
      <w:r w:rsidRPr="002717C3">
        <w:rPr>
          <w:rFonts w:ascii="Source Code Pro" w:hAnsi="Source Code Pro"/>
          <w:sz w:val="18"/>
          <w:szCs w:val="18"/>
        </w:rPr>
        <w:t>accumulated Frequent Flyer Miles:  49600</w:t>
      </w:r>
    </w:p>
    <w:p w14:paraId="23300207" w14:textId="77777777" w:rsidR="00520B4E" w:rsidRPr="002717C3" w:rsidRDefault="00520B4E" w:rsidP="00520B4E">
      <w:pPr>
        <w:rPr>
          <w:rFonts w:ascii="Source Code Pro" w:hAnsi="Source Code Pro"/>
          <w:sz w:val="18"/>
          <w:szCs w:val="18"/>
        </w:rPr>
      </w:pPr>
    </w:p>
    <w:p w14:paraId="03CA7BF9" w14:textId="1309818B"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Please enter your </w:t>
      </w:r>
      <w:r w:rsidR="002717C3" w:rsidRPr="002717C3">
        <w:rPr>
          <w:rFonts w:ascii="Source Code Pro" w:hAnsi="Source Code Pro"/>
          <w:sz w:val="18"/>
          <w:szCs w:val="18"/>
        </w:rPr>
        <w:t xml:space="preserve">client's </w:t>
      </w:r>
      <w:r w:rsidRPr="002717C3">
        <w:rPr>
          <w:rFonts w:ascii="Source Code Pro" w:hAnsi="Source Code Pro"/>
          <w:sz w:val="18"/>
          <w:szCs w:val="18"/>
        </w:rPr>
        <w:t>month of departure (1-12):  4</w:t>
      </w:r>
    </w:p>
    <w:p w14:paraId="0A02A021" w14:textId="77777777" w:rsidR="00520B4E" w:rsidRPr="002717C3" w:rsidRDefault="00520B4E" w:rsidP="00520B4E">
      <w:pPr>
        <w:rPr>
          <w:rFonts w:ascii="Source Code Pro" w:hAnsi="Source Code Pro"/>
          <w:sz w:val="18"/>
          <w:szCs w:val="18"/>
        </w:rPr>
      </w:pPr>
    </w:p>
    <w:p w14:paraId="21C5CCF6" w14:textId="29F0858D"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Your </w:t>
      </w:r>
      <w:r w:rsidR="002717C3" w:rsidRPr="002717C3">
        <w:rPr>
          <w:rFonts w:ascii="Source Code Pro" w:hAnsi="Source Code Pro"/>
          <w:sz w:val="18"/>
          <w:szCs w:val="18"/>
        </w:rPr>
        <w:t xml:space="preserve">client's </w:t>
      </w:r>
      <w:r w:rsidRPr="002717C3">
        <w:rPr>
          <w:rFonts w:ascii="Source Code Pro" w:hAnsi="Source Code Pro"/>
          <w:sz w:val="18"/>
          <w:szCs w:val="18"/>
        </w:rPr>
        <w:t>Frequent Flyer Miles can be used to redeem the following tickets:</w:t>
      </w:r>
    </w:p>
    <w:p w14:paraId="3C54AAF8" w14:textId="77777777" w:rsidR="00520B4E" w:rsidRPr="002717C3" w:rsidRDefault="00520B4E" w:rsidP="00520B4E">
      <w:pPr>
        <w:rPr>
          <w:rFonts w:ascii="Source Code Pro" w:hAnsi="Source Code Pro"/>
          <w:sz w:val="18"/>
          <w:szCs w:val="18"/>
        </w:rPr>
      </w:pPr>
    </w:p>
    <w:p w14:paraId="172FCF60"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 A trip to Hong Kong in Economy Class </w:t>
      </w:r>
    </w:p>
    <w:p w14:paraId="20336334"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 A trip to Hyderabad in Economy Class </w:t>
      </w:r>
    </w:p>
    <w:p w14:paraId="6E7186BF" w14:textId="29B9B952" w:rsidR="00520B4E" w:rsidRPr="002717C3" w:rsidRDefault="00520B4E" w:rsidP="00520B4E">
      <w:pPr>
        <w:rPr>
          <w:rFonts w:ascii="Source Code Pro" w:hAnsi="Source Code Pro"/>
          <w:sz w:val="18"/>
          <w:szCs w:val="18"/>
        </w:rPr>
      </w:pPr>
      <w:r w:rsidRPr="002717C3">
        <w:rPr>
          <w:rFonts w:ascii="Source Code Pro" w:hAnsi="Source Code Pro"/>
          <w:sz w:val="18"/>
          <w:szCs w:val="18"/>
        </w:rPr>
        <w:t>* A trip to Washington, D.C. in Economy Class</w:t>
      </w:r>
    </w:p>
    <w:p w14:paraId="144B4AD2" w14:textId="77777777" w:rsidR="00520B4E" w:rsidRPr="002717C3" w:rsidRDefault="00520B4E" w:rsidP="00520B4E">
      <w:pPr>
        <w:rPr>
          <w:rFonts w:ascii="Source Code Pro" w:hAnsi="Source Code Pro"/>
          <w:sz w:val="18"/>
          <w:szCs w:val="18"/>
        </w:rPr>
      </w:pPr>
    </w:p>
    <w:p w14:paraId="27821077" w14:textId="4C726DFB"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Your </w:t>
      </w:r>
      <w:r w:rsidR="002717C3">
        <w:rPr>
          <w:rFonts w:ascii="Source Code Pro" w:hAnsi="Source Code Pro"/>
          <w:sz w:val="18"/>
          <w:szCs w:val="18"/>
        </w:rPr>
        <w:t xml:space="preserve">client's </w:t>
      </w:r>
      <w:r w:rsidRPr="002717C3">
        <w:rPr>
          <w:rFonts w:ascii="Source Code Pro" w:hAnsi="Source Code Pro"/>
          <w:sz w:val="18"/>
          <w:szCs w:val="18"/>
        </w:rPr>
        <w:t>remaining Frequent Flyer Miles: 350</w:t>
      </w:r>
    </w:p>
    <w:p w14:paraId="43BE6538" w14:textId="3C0BFEF7" w:rsidR="00520B4E" w:rsidRDefault="00520B4E" w:rsidP="00520B4E">
      <w:pPr>
        <w:rPr>
          <w:rFonts w:ascii="Source Code Pro" w:hAnsi="Source Code Pro"/>
          <w:sz w:val="18"/>
          <w:szCs w:val="18"/>
        </w:rPr>
      </w:pPr>
    </w:p>
    <w:p w14:paraId="30B0D8CF" w14:textId="77777777"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64FD1FAD" w14:textId="4FA598A9" w:rsidR="00204BE6" w:rsidRPr="002717C3" w:rsidRDefault="00204BE6" w:rsidP="00520B4E">
      <w:pPr>
        <w:rPr>
          <w:rFonts w:ascii="Source Code Pro" w:hAnsi="Source Code Pro"/>
          <w:sz w:val="18"/>
          <w:szCs w:val="18"/>
        </w:rPr>
      </w:pPr>
    </w:p>
    <w:p w14:paraId="7A3DF3D3" w14:textId="31E94F1F" w:rsidR="00520B4E" w:rsidRDefault="00520B4E" w:rsidP="00520B4E">
      <w:pPr>
        <w:rPr>
          <w:rFonts w:ascii="Source Code Pro" w:hAnsi="Source Code Pro"/>
          <w:sz w:val="18"/>
          <w:szCs w:val="18"/>
        </w:rPr>
      </w:pPr>
      <w:r w:rsidRPr="002717C3">
        <w:rPr>
          <w:rFonts w:ascii="Source Code Pro" w:hAnsi="Source Code Pro"/>
          <w:sz w:val="18"/>
          <w:szCs w:val="18"/>
        </w:rPr>
        <w:t xml:space="preserve">Do you want to continue </w:t>
      </w:r>
      <w:r w:rsidR="00EF570F">
        <w:rPr>
          <w:rFonts w:ascii="Source Code Pro" w:hAnsi="Source Code Pro"/>
          <w:sz w:val="18"/>
          <w:szCs w:val="18"/>
        </w:rPr>
        <w:t>(y/n)? y</w:t>
      </w:r>
    </w:p>
    <w:p w14:paraId="5E8D15DA" w14:textId="0DC9238C" w:rsidR="00EF570F" w:rsidRDefault="00EF570F" w:rsidP="00520B4E">
      <w:pPr>
        <w:rPr>
          <w:rFonts w:ascii="Source Code Pro" w:hAnsi="Source Code Pro"/>
          <w:sz w:val="18"/>
          <w:szCs w:val="18"/>
        </w:rPr>
      </w:pPr>
    </w:p>
    <w:p w14:paraId="7A2741B9" w14:textId="77777777" w:rsidR="00882A94" w:rsidRDefault="00882A94" w:rsidP="00882A94">
      <w:pPr>
        <w:rPr>
          <w:rFonts w:ascii="Source Code Pro" w:hAnsi="Source Code Pro"/>
          <w:sz w:val="18"/>
          <w:szCs w:val="18"/>
        </w:rPr>
      </w:pPr>
      <w:bookmarkStart w:id="2" w:name="_Hlk519333910"/>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27C2BE5E" w14:textId="77777777" w:rsidR="00204BE6" w:rsidRDefault="00204BE6" w:rsidP="00EF570F">
      <w:pPr>
        <w:rPr>
          <w:rFonts w:ascii="Source Code Pro" w:hAnsi="Source Code Pro"/>
          <w:sz w:val="18"/>
          <w:szCs w:val="18"/>
        </w:rPr>
      </w:pPr>
    </w:p>
    <w:p w14:paraId="2321D932" w14:textId="2E6304FA" w:rsidR="00EF570F" w:rsidRPr="002717C3" w:rsidRDefault="00EF570F" w:rsidP="00EF570F">
      <w:pPr>
        <w:rPr>
          <w:rFonts w:ascii="Source Code Pro" w:hAnsi="Source Code Pro"/>
          <w:sz w:val="18"/>
          <w:szCs w:val="18"/>
        </w:rPr>
      </w:pPr>
      <w:r w:rsidRPr="002717C3">
        <w:rPr>
          <w:rFonts w:ascii="Source Code Pro" w:hAnsi="Source Code Pro"/>
          <w:sz w:val="18"/>
          <w:szCs w:val="18"/>
        </w:rPr>
        <w:t xml:space="preserve">Please enter your client's accumulated Frequent Flyer Miles:  </w:t>
      </w:r>
      <w:r w:rsidR="008D29AD">
        <w:rPr>
          <w:rFonts w:ascii="Source Code Pro" w:hAnsi="Source Code Pro"/>
          <w:sz w:val="18"/>
          <w:szCs w:val="18"/>
        </w:rPr>
        <w:t>3421</w:t>
      </w:r>
    </w:p>
    <w:p w14:paraId="64961600" w14:textId="77777777" w:rsidR="00EF570F" w:rsidRPr="002717C3" w:rsidRDefault="00EF570F" w:rsidP="00EF570F">
      <w:pPr>
        <w:rPr>
          <w:rFonts w:ascii="Source Code Pro" w:hAnsi="Source Code Pro"/>
          <w:sz w:val="18"/>
          <w:szCs w:val="18"/>
        </w:rPr>
      </w:pPr>
    </w:p>
    <w:p w14:paraId="6CD6D8BC" w14:textId="6677DD0D" w:rsidR="00EF570F" w:rsidRDefault="00EF570F" w:rsidP="00EF570F">
      <w:pPr>
        <w:rPr>
          <w:rFonts w:ascii="Source Code Pro" w:hAnsi="Source Code Pro"/>
          <w:sz w:val="18"/>
          <w:szCs w:val="18"/>
        </w:rPr>
      </w:pPr>
      <w:r w:rsidRPr="002717C3">
        <w:rPr>
          <w:rFonts w:ascii="Source Code Pro" w:hAnsi="Source Code Pro"/>
          <w:sz w:val="18"/>
          <w:szCs w:val="18"/>
        </w:rPr>
        <w:t xml:space="preserve">Please enter your client's </w:t>
      </w:r>
      <w:r>
        <w:rPr>
          <w:rFonts w:ascii="Source Code Pro" w:hAnsi="Source Code Pro"/>
          <w:sz w:val="18"/>
          <w:szCs w:val="18"/>
        </w:rPr>
        <w:t xml:space="preserve">month of departure (1-12):  </w:t>
      </w:r>
      <w:r w:rsidR="008D29AD">
        <w:rPr>
          <w:rFonts w:ascii="Source Code Pro" w:hAnsi="Source Code Pro"/>
          <w:sz w:val="18"/>
          <w:szCs w:val="18"/>
        </w:rPr>
        <w:t>3</w:t>
      </w:r>
    </w:p>
    <w:p w14:paraId="4A0D0D60" w14:textId="1A2E2915" w:rsidR="00EF570F" w:rsidRDefault="00EF570F" w:rsidP="00EF570F">
      <w:pPr>
        <w:rPr>
          <w:rFonts w:ascii="Source Code Pro" w:hAnsi="Source Code Pro"/>
          <w:sz w:val="18"/>
          <w:szCs w:val="18"/>
        </w:rPr>
      </w:pPr>
    </w:p>
    <w:bookmarkEnd w:id="2"/>
    <w:p w14:paraId="77EAD208" w14:textId="54AFB866" w:rsidR="00EF570F" w:rsidRPr="002717C3" w:rsidRDefault="008D29AD" w:rsidP="00EF570F">
      <w:pPr>
        <w:rPr>
          <w:rFonts w:ascii="Source Code Pro" w:hAnsi="Source Code Pro"/>
          <w:sz w:val="18"/>
          <w:szCs w:val="18"/>
        </w:rPr>
      </w:pPr>
      <w:r>
        <w:rPr>
          <w:rFonts w:ascii="Source Code Pro" w:hAnsi="Source Code Pro"/>
          <w:sz w:val="18"/>
          <w:szCs w:val="18"/>
        </w:rPr>
        <w:t xml:space="preserve">*** </w:t>
      </w:r>
      <w:r w:rsidR="00EF570F">
        <w:rPr>
          <w:rFonts w:ascii="Source Code Pro" w:hAnsi="Source Code Pro"/>
          <w:sz w:val="18"/>
          <w:szCs w:val="18"/>
        </w:rPr>
        <w:t>Your client has not accumulated enough Frequent Flyer Miles</w:t>
      </w:r>
      <w:r>
        <w:rPr>
          <w:rFonts w:ascii="Source Code Pro" w:hAnsi="Source Code Pro"/>
          <w:sz w:val="18"/>
          <w:szCs w:val="18"/>
        </w:rPr>
        <w:t xml:space="preserve"> ***</w:t>
      </w:r>
    </w:p>
    <w:p w14:paraId="78657CB6" w14:textId="77777777" w:rsidR="00EF570F" w:rsidRPr="002717C3" w:rsidRDefault="00EF570F" w:rsidP="00520B4E">
      <w:pPr>
        <w:rPr>
          <w:rFonts w:ascii="Source Code Pro" w:hAnsi="Source Code Pro"/>
          <w:sz w:val="18"/>
          <w:szCs w:val="18"/>
        </w:rPr>
      </w:pPr>
    </w:p>
    <w:p w14:paraId="520C5335" w14:textId="64064849" w:rsidR="00564EF9" w:rsidRDefault="00564EF9" w:rsidP="00EF570F">
      <w:pPr>
        <w:rPr>
          <w:rFonts w:ascii="Source Code Pro" w:hAnsi="Source Code Pro"/>
          <w:sz w:val="18"/>
          <w:szCs w:val="18"/>
        </w:rPr>
      </w:pPr>
      <w:bookmarkStart w:id="3" w:name="_Hlk519334095"/>
      <w:r w:rsidRPr="002717C3">
        <w:rPr>
          <w:rFonts w:ascii="Source Code Pro" w:hAnsi="Source Code Pro"/>
          <w:sz w:val="18"/>
          <w:szCs w:val="18"/>
        </w:rPr>
        <w:t xml:space="preserve">Your </w:t>
      </w:r>
      <w:r>
        <w:rPr>
          <w:rFonts w:ascii="Source Code Pro" w:hAnsi="Source Code Pro"/>
          <w:sz w:val="18"/>
          <w:szCs w:val="18"/>
        </w:rPr>
        <w:t xml:space="preserve">client's </w:t>
      </w:r>
      <w:r w:rsidRPr="002717C3">
        <w:rPr>
          <w:rFonts w:ascii="Source Code Pro" w:hAnsi="Source Code Pro"/>
          <w:sz w:val="18"/>
          <w:szCs w:val="18"/>
        </w:rPr>
        <w:t>rem</w:t>
      </w:r>
      <w:r>
        <w:rPr>
          <w:rFonts w:ascii="Source Code Pro" w:hAnsi="Source Code Pro"/>
          <w:sz w:val="18"/>
          <w:szCs w:val="18"/>
        </w:rPr>
        <w:t>aining Frequent Flyer Miles: 3421</w:t>
      </w:r>
    </w:p>
    <w:bookmarkEnd w:id="3"/>
    <w:p w14:paraId="4835D65A" w14:textId="77777777" w:rsidR="00564EF9" w:rsidRDefault="00564EF9" w:rsidP="00EF570F">
      <w:pPr>
        <w:rPr>
          <w:rFonts w:ascii="Source Code Pro" w:hAnsi="Source Code Pro"/>
          <w:sz w:val="18"/>
          <w:szCs w:val="18"/>
        </w:rPr>
      </w:pPr>
    </w:p>
    <w:p w14:paraId="32C97B38" w14:textId="77777777"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06607F09" w14:textId="77777777" w:rsidR="00204BE6" w:rsidRDefault="00204BE6" w:rsidP="00EF570F">
      <w:pPr>
        <w:rPr>
          <w:rFonts w:ascii="Source Code Pro" w:hAnsi="Source Code Pro"/>
          <w:sz w:val="18"/>
          <w:szCs w:val="18"/>
        </w:rPr>
      </w:pPr>
    </w:p>
    <w:p w14:paraId="1F3DE2EA" w14:textId="2E0163DA" w:rsidR="00EF570F" w:rsidRDefault="00EF570F" w:rsidP="00EF570F">
      <w:pPr>
        <w:rPr>
          <w:rFonts w:ascii="Source Code Pro" w:hAnsi="Source Code Pro"/>
          <w:sz w:val="18"/>
          <w:szCs w:val="18"/>
        </w:rPr>
      </w:pPr>
      <w:r w:rsidRPr="002717C3">
        <w:rPr>
          <w:rFonts w:ascii="Source Code Pro" w:hAnsi="Source Code Pro"/>
          <w:sz w:val="18"/>
          <w:szCs w:val="18"/>
        </w:rPr>
        <w:t xml:space="preserve">Do you want to continue </w:t>
      </w:r>
      <w:r>
        <w:rPr>
          <w:rFonts w:ascii="Source Code Pro" w:hAnsi="Source Code Pro"/>
          <w:sz w:val="18"/>
          <w:szCs w:val="18"/>
        </w:rPr>
        <w:t xml:space="preserve">(y/n)? </w:t>
      </w:r>
      <w:r w:rsidR="00F55561">
        <w:rPr>
          <w:rFonts w:ascii="Source Code Pro" w:hAnsi="Source Code Pro"/>
          <w:sz w:val="18"/>
          <w:szCs w:val="18"/>
        </w:rPr>
        <w:t>y</w:t>
      </w:r>
    </w:p>
    <w:p w14:paraId="06554D13" w14:textId="7EB902C5" w:rsidR="00F55561" w:rsidRDefault="00F55561" w:rsidP="00EF570F">
      <w:pPr>
        <w:rPr>
          <w:rFonts w:ascii="Source Code Pro" w:hAnsi="Source Code Pro"/>
          <w:sz w:val="18"/>
          <w:szCs w:val="18"/>
        </w:rPr>
      </w:pPr>
    </w:p>
    <w:p w14:paraId="11C4A19C" w14:textId="77777777"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7276E8E7" w14:textId="77777777" w:rsidR="00204BE6" w:rsidRDefault="00204BE6" w:rsidP="00F55561">
      <w:pPr>
        <w:rPr>
          <w:rFonts w:ascii="Source Code Pro" w:hAnsi="Source Code Pro"/>
          <w:sz w:val="18"/>
          <w:szCs w:val="18"/>
        </w:rPr>
      </w:pPr>
    </w:p>
    <w:p w14:paraId="2EB4A452" w14:textId="2F80923D" w:rsidR="00F55561" w:rsidRPr="002717C3" w:rsidRDefault="00F55561" w:rsidP="00F55561">
      <w:pPr>
        <w:rPr>
          <w:rFonts w:ascii="Source Code Pro" w:hAnsi="Source Code Pro"/>
          <w:sz w:val="18"/>
          <w:szCs w:val="18"/>
        </w:rPr>
      </w:pPr>
      <w:r w:rsidRPr="002717C3">
        <w:rPr>
          <w:rFonts w:ascii="Source Code Pro" w:hAnsi="Source Code Pro"/>
          <w:sz w:val="18"/>
          <w:szCs w:val="18"/>
        </w:rPr>
        <w:t xml:space="preserve">Please enter your client's accumulated Frequent Flyer Miles:  </w:t>
      </w:r>
      <w:r w:rsidR="00564EF9">
        <w:rPr>
          <w:rFonts w:ascii="Source Code Pro" w:hAnsi="Source Code Pro"/>
          <w:sz w:val="18"/>
          <w:szCs w:val="18"/>
        </w:rPr>
        <w:t>154351</w:t>
      </w:r>
    </w:p>
    <w:p w14:paraId="63109768" w14:textId="77777777" w:rsidR="00F55561" w:rsidRPr="002717C3" w:rsidRDefault="00F55561" w:rsidP="00F55561">
      <w:pPr>
        <w:rPr>
          <w:rFonts w:ascii="Source Code Pro" w:hAnsi="Source Code Pro"/>
          <w:sz w:val="18"/>
          <w:szCs w:val="18"/>
        </w:rPr>
      </w:pPr>
      <w:bookmarkStart w:id="4" w:name="_GoBack"/>
      <w:bookmarkEnd w:id="4"/>
    </w:p>
    <w:p w14:paraId="0E8D64C6" w14:textId="2E70579B" w:rsidR="00F55561" w:rsidRDefault="00F55561" w:rsidP="00F55561">
      <w:pPr>
        <w:rPr>
          <w:rFonts w:ascii="Source Code Pro" w:hAnsi="Source Code Pro"/>
          <w:sz w:val="18"/>
          <w:szCs w:val="18"/>
        </w:rPr>
      </w:pPr>
      <w:r w:rsidRPr="002717C3">
        <w:rPr>
          <w:rFonts w:ascii="Source Code Pro" w:hAnsi="Source Code Pro"/>
          <w:sz w:val="18"/>
          <w:szCs w:val="18"/>
        </w:rPr>
        <w:t xml:space="preserve">Please enter your client's </w:t>
      </w:r>
      <w:r>
        <w:rPr>
          <w:rFonts w:ascii="Source Code Pro" w:hAnsi="Source Code Pro"/>
          <w:sz w:val="18"/>
          <w:szCs w:val="18"/>
        </w:rPr>
        <w:t xml:space="preserve">month of departure (1-12):  </w:t>
      </w:r>
      <w:r w:rsidR="00564EF9">
        <w:rPr>
          <w:rFonts w:ascii="Source Code Pro" w:hAnsi="Source Code Pro"/>
          <w:sz w:val="18"/>
          <w:szCs w:val="18"/>
        </w:rPr>
        <w:t>7</w:t>
      </w:r>
    </w:p>
    <w:p w14:paraId="32B685E7" w14:textId="77777777" w:rsidR="00564EF9" w:rsidRDefault="00564EF9" w:rsidP="00564EF9">
      <w:pPr>
        <w:rPr>
          <w:rFonts w:ascii="Source Code Pro" w:hAnsi="Source Code Pro"/>
          <w:sz w:val="18"/>
          <w:szCs w:val="18"/>
        </w:rPr>
      </w:pPr>
    </w:p>
    <w:p w14:paraId="6D7A2CC2" w14:textId="509301BD" w:rsidR="00564EF9" w:rsidRPr="002717C3" w:rsidRDefault="00564EF9" w:rsidP="00564EF9">
      <w:pPr>
        <w:rPr>
          <w:rFonts w:ascii="Source Code Pro" w:hAnsi="Source Code Pro"/>
          <w:sz w:val="18"/>
          <w:szCs w:val="18"/>
        </w:rPr>
      </w:pPr>
      <w:r w:rsidRPr="002717C3">
        <w:rPr>
          <w:rFonts w:ascii="Source Code Pro" w:hAnsi="Source Code Pro"/>
          <w:sz w:val="18"/>
          <w:szCs w:val="18"/>
        </w:rPr>
        <w:t>Your client's Frequent Flyer Miles can be used to redeem the following tickets:</w:t>
      </w:r>
    </w:p>
    <w:p w14:paraId="615FBA4C" w14:textId="77777777" w:rsidR="00F55561" w:rsidRDefault="00F55561" w:rsidP="00F55561">
      <w:pPr>
        <w:rPr>
          <w:rFonts w:ascii="Source Code Pro" w:hAnsi="Source Code Pro"/>
          <w:sz w:val="18"/>
          <w:szCs w:val="18"/>
        </w:rPr>
      </w:pPr>
    </w:p>
    <w:p w14:paraId="6F327690" w14:textId="29B27063" w:rsidR="00564EF9" w:rsidRDefault="00564EF9" w:rsidP="00564EF9">
      <w:pPr>
        <w:rPr>
          <w:rFonts w:ascii="Source Code Pro" w:hAnsi="Source Code Pro"/>
          <w:sz w:val="18"/>
          <w:szCs w:val="18"/>
        </w:rPr>
      </w:pPr>
      <w:r w:rsidRPr="002717C3">
        <w:rPr>
          <w:rFonts w:ascii="Source Code Pro" w:hAnsi="Source Code Pro"/>
          <w:sz w:val="18"/>
          <w:szCs w:val="18"/>
        </w:rPr>
        <w:t xml:space="preserve">* A trip to </w:t>
      </w:r>
      <w:r>
        <w:rPr>
          <w:rFonts w:ascii="Source Code Pro" w:hAnsi="Source Code Pro"/>
          <w:sz w:val="18"/>
          <w:szCs w:val="18"/>
        </w:rPr>
        <w:t>Sydney</w:t>
      </w:r>
      <w:r w:rsidRPr="002717C3">
        <w:rPr>
          <w:rFonts w:ascii="Source Code Pro" w:hAnsi="Source Code Pro"/>
          <w:sz w:val="18"/>
          <w:szCs w:val="18"/>
        </w:rPr>
        <w:t xml:space="preserve"> in Economy Class </w:t>
      </w:r>
    </w:p>
    <w:p w14:paraId="3D8E53D1" w14:textId="6BCA9E15" w:rsidR="00564EF9" w:rsidRPr="002717C3" w:rsidRDefault="00564EF9" w:rsidP="00564EF9">
      <w:pPr>
        <w:rPr>
          <w:rFonts w:ascii="Source Code Pro" w:hAnsi="Source Code Pro"/>
          <w:sz w:val="18"/>
          <w:szCs w:val="18"/>
        </w:rPr>
      </w:pPr>
      <w:r>
        <w:rPr>
          <w:rFonts w:ascii="Source Code Pro" w:hAnsi="Source Code Pro"/>
          <w:sz w:val="18"/>
          <w:szCs w:val="18"/>
        </w:rPr>
        <w:t>* A trip to Hong Kong in Economy Class</w:t>
      </w:r>
    </w:p>
    <w:p w14:paraId="4953D9F9" w14:textId="77777777" w:rsidR="00564EF9" w:rsidRDefault="00564EF9" w:rsidP="00564EF9">
      <w:pPr>
        <w:rPr>
          <w:rFonts w:ascii="Source Code Pro" w:hAnsi="Source Code Pro"/>
          <w:sz w:val="18"/>
          <w:szCs w:val="18"/>
        </w:rPr>
      </w:pPr>
      <w:r w:rsidRPr="002717C3">
        <w:rPr>
          <w:rFonts w:ascii="Source Code Pro" w:hAnsi="Source Code Pro"/>
          <w:sz w:val="18"/>
          <w:szCs w:val="18"/>
        </w:rPr>
        <w:t>* A trip to Hyderabad in Economy Class</w:t>
      </w:r>
    </w:p>
    <w:p w14:paraId="7DFB683F" w14:textId="038D4509" w:rsidR="00564EF9" w:rsidRPr="002717C3" w:rsidRDefault="00564EF9" w:rsidP="00564EF9">
      <w:pPr>
        <w:rPr>
          <w:rFonts w:ascii="Source Code Pro" w:hAnsi="Source Code Pro"/>
          <w:sz w:val="18"/>
          <w:szCs w:val="18"/>
        </w:rPr>
      </w:pPr>
      <w:r>
        <w:rPr>
          <w:rFonts w:ascii="Source Code Pro" w:hAnsi="Source Code Pro"/>
          <w:sz w:val="18"/>
          <w:szCs w:val="18"/>
        </w:rPr>
        <w:t>* A trip to Tokyo in First Class</w:t>
      </w:r>
      <w:r w:rsidRPr="002717C3">
        <w:rPr>
          <w:rFonts w:ascii="Source Code Pro" w:hAnsi="Source Code Pro"/>
          <w:sz w:val="18"/>
          <w:szCs w:val="18"/>
        </w:rPr>
        <w:t xml:space="preserve"> </w:t>
      </w:r>
    </w:p>
    <w:p w14:paraId="30DB357E" w14:textId="128A0C0E" w:rsidR="00564EF9" w:rsidRPr="002717C3" w:rsidRDefault="00564EF9" w:rsidP="00564EF9">
      <w:pPr>
        <w:rPr>
          <w:rFonts w:ascii="Source Code Pro" w:hAnsi="Source Code Pro"/>
          <w:sz w:val="18"/>
          <w:szCs w:val="18"/>
        </w:rPr>
      </w:pPr>
      <w:r w:rsidRPr="002717C3">
        <w:rPr>
          <w:rFonts w:ascii="Source Code Pro" w:hAnsi="Source Code Pro"/>
          <w:sz w:val="18"/>
          <w:szCs w:val="18"/>
        </w:rPr>
        <w:t xml:space="preserve">* A trip to </w:t>
      </w:r>
      <w:r>
        <w:rPr>
          <w:rFonts w:ascii="Source Code Pro" w:hAnsi="Source Code Pro"/>
          <w:sz w:val="18"/>
          <w:szCs w:val="18"/>
        </w:rPr>
        <w:t>New York</w:t>
      </w:r>
      <w:r w:rsidRPr="002717C3">
        <w:rPr>
          <w:rFonts w:ascii="Source Code Pro" w:hAnsi="Source Code Pro"/>
          <w:sz w:val="18"/>
          <w:szCs w:val="18"/>
        </w:rPr>
        <w:t xml:space="preserve"> in Economy Class</w:t>
      </w:r>
    </w:p>
    <w:p w14:paraId="1AAC4C82" w14:textId="77777777" w:rsidR="00F55561" w:rsidRDefault="00F55561" w:rsidP="00EF570F">
      <w:pPr>
        <w:rPr>
          <w:rFonts w:ascii="Source Code Pro" w:hAnsi="Source Code Pro"/>
          <w:sz w:val="18"/>
          <w:szCs w:val="18"/>
        </w:rPr>
      </w:pPr>
    </w:p>
    <w:p w14:paraId="21FC0B1B" w14:textId="5A100D08" w:rsidR="00564EF9" w:rsidRDefault="00564EF9" w:rsidP="00564EF9">
      <w:pPr>
        <w:rPr>
          <w:rFonts w:ascii="Source Code Pro" w:hAnsi="Source Code Pro"/>
          <w:sz w:val="18"/>
          <w:szCs w:val="18"/>
        </w:rPr>
      </w:pPr>
      <w:r w:rsidRPr="002717C3">
        <w:rPr>
          <w:rFonts w:ascii="Source Code Pro" w:hAnsi="Source Code Pro"/>
          <w:sz w:val="18"/>
          <w:szCs w:val="18"/>
        </w:rPr>
        <w:t xml:space="preserve">Your </w:t>
      </w:r>
      <w:r>
        <w:rPr>
          <w:rFonts w:ascii="Source Code Pro" w:hAnsi="Source Code Pro"/>
          <w:sz w:val="18"/>
          <w:szCs w:val="18"/>
        </w:rPr>
        <w:t xml:space="preserve">client's </w:t>
      </w:r>
      <w:r w:rsidRPr="002717C3">
        <w:rPr>
          <w:rFonts w:ascii="Source Code Pro" w:hAnsi="Source Code Pro"/>
          <w:sz w:val="18"/>
          <w:szCs w:val="18"/>
        </w:rPr>
        <w:t>rem</w:t>
      </w:r>
      <w:r>
        <w:rPr>
          <w:rFonts w:ascii="Source Code Pro" w:hAnsi="Source Code Pro"/>
          <w:sz w:val="18"/>
          <w:szCs w:val="18"/>
        </w:rPr>
        <w:t>aining Frequent Flyer Miles: 1</w:t>
      </w:r>
    </w:p>
    <w:p w14:paraId="7AA0A66E" w14:textId="77777777" w:rsidR="00882A94" w:rsidRDefault="00882A94" w:rsidP="00882A94">
      <w:pPr>
        <w:rPr>
          <w:rFonts w:ascii="Source Code Pro" w:hAnsi="Source Code Pro"/>
          <w:sz w:val="18"/>
          <w:szCs w:val="18"/>
        </w:rPr>
      </w:pPr>
    </w:p>
    <w:p w14:paraId="3FAE7D18" w14:textId="391F2379"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7FF882E6" w14:textId="77777777" w:rsidR="00882A94" w:rsidRDefault="00882A94" w:rsidP="00564EF9">
      <w:pPr>
        <w:rPr>
          <w:rFonts w:ascii="Source Code Pro" w:hAnsi="Source Code Pro"/>
          <w:sz w:val="18"/>
          <w:szCs w:val="18"/>
        </w:rPr>
      </w:pPr>
    </w:p>
    <w:p w14:paraId="36E89B96" w14:textId="0F886E34" w:rsidR="00564EF9" w:rsidRDefault="00564EF9" w:rsidP="00564EF9">
      <w:pPr>
        <w:rPr>
          <w:rFonts w:ascii="Source Code Pro" w:hAnsi="Source Code Pro"/>
          <w:sz w:val="18"/>
          <w:szCs w:val="18"/>
        </w:rPr>
      </w:pPr>
      <w:r w:rsidRPr="002717C3">
        <w:rPr>
          <w:rFonts w:ascii="Source Code Pro" w:hAnsi="Source Code Pro"/>
          <w:sz w:val="18"/>
          <w:szCs w:val="18"/>
        </w:rPr>
        <w:t xml:space="preserve">Do you want to continue </w:t>
      </w:r>
      <w:r>
        <w:rPr>
          <w:rFonts w:ascii="Source Code Pro" w:hAnsi="Source Code Pro"/>
          <w:sz w:val="18"/>
          <w:szCs w:val="18"/>
        </w:rPr>
        <w:t>(y/n)? n</w:t>
      </w:r>
    </w:p>
    <w:p w14:paraId="35BFE7BB" w14:textId="77777777" w:rsidR="00520B4E" w:rsidRPr="002717C3" w:rsidRDefault="00520B4E" w:rsidP="00520B4E">
      <w:pPr>
        <w:rPr>
          <w:rFonts w:ascii="Source Code Pro" w:hAnsi="Source Code Pro"/>
          <w:sz w:val="18"/>
          <w:szCs w:val="18"/>
        </w:rPr>
      </w:pPr>
    </w:p>
    <w:p w14:paraId="1E29B100" w14:textId="4221DDB4" w:rsidR="00520B4E" w:rsidRPr="002717C3" w:rsidRDefault="00520B4E" w:rsidP="00520B4E">
      <w:pPr>
        <w:pStyle w:val="NoSpacing"/>
        <w:rPr>
          <w:rFonts w:ascii="Source Code Pro" w:hAnsi="Source Code Pro"/>
          <w:sz w:val="18"/>
          <w:szCs w:val="18"/>
        </w:rPr>
      </w:pPr>
      <w:r w:rsidRPr="002717C3">
        <w:rPr>
          <w:rFonts w:ascii="Source Code Pro" w:hAnsi="Source Code Pro"/>
          <w:sz w:val="18"/>
          <w:szCs w:val="18"/>
        </w:rPr>
        <w:t>---------</w:t>
      </w:r>
      <w:r w:rsidR="00606290">
        <w:rPr>
          <w:rFonts w:ascii="Source Code Pro" w:hAnsi="Source Code Pro"/>
          <w:sz w:val="18"/>
          <w:szCs w:val="18"/>
        </w:rPr>
        <w:t>---</w:t>
      </w: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40780C17" w14:textId="0EFB2646" w:rsidR="00520B4E" w:rsidRPr="002717C3" w:rsidRDefault="00520B4E" w:rsidP="00520B4E">
      <w:pPr>
        <w:pStyle w:val="NoSpacing"/>
        <w:rPr>
          <w:rFonts w:ascii="Source Code Pro" w:hAnsi="Source Code Pro"/>
          <w:sz w:val="18"/>
          <w:szCs w:val="18"/>
        </w:rPr>
      </w:pPr>
      <w:r w:rsidRPr="002717C3">
        <w:rPr>
          <w:rFonts w:ascii="Source Code Pro" w:hAnsi="Source Code Pro"/>
          <w:sz w:val="18"/>
          <w:szCs w:val="18"/>
        </w:rPr>
        <w:t>THANK</w:t>
      </w:r>
      <w:r w:rsidR="00606290">
        <w:rPr>
          <w:rFonts w:ascii="Source Code Pro" w:hAnsi="Source Code Pro"/>
          <w:sz w:val="18"/>
          <w:szCs w:val="18"/>
        </w:rPr>
        <w:t xml:space="preserve"> YOU</w:t>
      </w:r>
      <w:r w:rsidR="00DC783C">
        <w:rPr>
          <w:rFonts w:ascii="Source Code Pro" w:hAnsi="Source Code Pro"/>
          <w:sz w:val="18"/>
          <w:szCs w:val="18"/>
        </w:rPr>
        <w:t xml:space="preserve"> </w:t>
      </w:r>
      <w:r w:rsidRPr="002717C3">
        <w:rPr>
          <w:rFonts w:ascii="Source Code Pro" w:hAnsi="Source Code Pro"/>
          <w:sz w:val="18"/>
          <w:szCs w:val="18"/>
        </w:rPr>
        <w:t xml:space="preserve">FOR USING THE JAVA AIRLINES </w:t>
      </w:r>
      <w:r w:rsidR="008D29AD">
        <w:rPr>
          <w:rFonts w:ascii="Source Code Pro" w:hAnsi="Source Code Pro"/>
          <w:sz w:val="18"/>
          <w:szCs w:val="18"/>
        </w:rPr>
        <w:t xml:space="preserve">FREQUENT FLYER </w:t>
      </w:r>
      <w:r w:rsidRPr="002717C3">
        <w:rPr>
          <w:rFonts w:ascii="Source Code Pro" w:hAnsi="Source Code Pro"/>
          <w:sz w:val="18"/>
          <w:szCs w:val="18"/>
        </w:rPr>
        <w:t>MILES REDEMPTION APP</w:t>
      </w:r>
    </w:p>
    <w:p w14:paraId="5874A5F2" w14:textId="135C2176" w:rsidR="00520B4E" w:rsidRPr="002717C3" w:rsidRDefault="00520B4E" w:rsidP="00520B4E">
      <w:pPr>
        <w:pStyle w:val="NoSpacing"/>
        <w:rPr>
          <w:rFonts w:ascii="Source Code Pro" w:hAnsi="Source Code Pro"/>
          <w:sz w:val="18"/>
          <w:szCs w:val="18"/>
        </w:rPr>
      </w:pPr>
      <w:r w:rsidRPr="002717C3">
        <w:rPr>
          <w:rFonts w:ascii="Source Code Pro" w:hAnsi="Source Code Pro"/>
          <w:sz w:val="18"/>
          <w:szCs w:val="18"/>
        </w:rPr>
        <w:t>------------</w:t>
      </w:r>
      <w:r w:rsidR="00606290">
        <w:rPr>
          <w:rFonts w:ascii="Source Code Pro" w:hAnsi="Source Code Pro"/>
          <w:sz w:val="18"/>
          <w:szCs w:val="18"/>
        </w:rPr>
        <w:t>---</w:t>
      </w: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0E0F1BB8" w14:textId="77777777" w:rsidR="00520B4E" w:rsidRDefault="00520B4E" w:rsidP="00520B4E">
      <w:pPr>
        <w:pStyle w:val="NoSpacing"/>
        <w:rPr>
          <w:rFonts w:ascii="Source Code Pro" w:hAnsi="Source Code Pro"/>
          <w:sz w:val="20"/>
          <w:szCs w:val="20"/>
        </w:rPr>
      </w:pPr>
    </w:p>
    <w:sectPr w:rsidR="00520B4E" w:rsidSect="00EC4361">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E027C" w14:textId="77777777" w:rsidR="002A0C75" w:rsidRDefault="002A0C75" w:rsidP="00EC4361">
      <w:r>
        <w:separator/>
      </w:r>
    </w:p>
  </w:endnote>
  <w:endnote w:type="continuationSeparator" w:id="0">
    <w:p w14:paraId="755835C9" w14:textId="77777777" w:rsidR="002A0C75" w:rsidRDefault="002A0C75" w:rsidP="00EC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4BACA" w14:textId="77777777" w:rsidR="002A0C75" w:rsidRDefault="002A0C75" w:rsidP="00EC4361">
      <w:r>
        <w:separator/>
      </w:r>
    </w:p>
  </w:footnote>
  <w:footnote w:type="continuationSeparator" w:id="0">
    <w:p w14:paraId="4777756C" w14:textId="77777777" w:rsidR="002A0C75" w:rsidRDefault="002A0C75" w:rsidP="00EC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39F7" w14:textId="78C32BEF" w:rsidR="00EC4361" w:rsidRPr="00EC4361" w:rsidRDefault="00EC4361">
    <w:pPr>
      <w:pStyle w:val="Header"/>
      <w:rPr>
        <w:b/>
      </w:rPr>
    </w:pPr>
    <w:r>
      <w:rPr>
        <w:b/>
      </w:rPr>
      <w:t>CSCI 470/</w:t>
    </w:r>
    <w:r w:rsidR="00A64374">
      <w:rPr>
        <w:b/>
      </w:rPr>
      <w:t>502</w:t>
    </w:r>
    <w:r w:rsidRPr="00EC4361">
      <w:rPr>
        <w:b/>
      </w:rPr>
      <w:ptab w:relativeTo="margin" w:alignment="center" w:leader="none"/>
    </w:r>
    <w:r>
      <w:rPr>
        <w:b/>
      </w:rPr>
      <w:t xml:space="preserve">Assignment </w:t>
    </w:r>
    <w:r w:rsidR="000D51AF">
      <w:rPr>
        <w:b/>
      </w:rPr>
      <w:t>4</w:t>
    </w:r>
    <w:r>
      <w:rPr>
        <w:b/>
      </w:rPr>
      <w:t xml:space="preserve"> – Java Console Program</w:t>
    </w:r>
    <w:r w:rsidRPr="00EC4361">
      <w:rPr>
        <w:b/>
      </w:rPr>
      <w:ptab w:relativeTo="margin" w:alignment="right" w:leader="none"/>
    </w:r>
    <w:r w:rsidRPr="00EC4361">
      <w:rPr>
        <w:b/>
      </w:rPr>
      <w:t xml:space="preserve">Page </w:t>
    </w:r>
    <w:r w:rsidRPr="00EC4361">
      <w:rPr>
        <w:b/>
        <w:bCs/>
      </w:rPr>
      <w:fldChar w:fldCharType="begin"/>
    </w:r>
    <w:r w:rsidRPr="00EC4361">
      <w:rPr>
        <w:b/>
        <w:bCs/>
      </w:rPr>
      <w:instrText xml:space="preserve"> PAGE  \* Arabic  \* MERGEFORMAT </w:instrText>
    </w:r>
    <w:r w:rsidRPr="00EC4361">
      <w:rPr>
        <w:b/>
        <w:bCs/>
      </w:rPr>
      <w:fldChar w:fldCharType="separate"/>
    </w:r>
    <w:r w:rsidR="00882A94">
      <w:rPr>
        <w:b/>
        <w:bCs/>
      </w:rPr>
      <w:t>6</w:t>
    </w:r>
    <w:r w:rsidRPr="00EC4361">
      <w:rPr>
        <w:b/>
        <w:bCs/>
      </w:rPr>
      <w:fldChar w:fldCharType="end"/>
    </w:r>
    <w:r w:rsidRPr="00EC4361">
      <w:rPr>
        <w:b/>
      </w:rPr>
      <w:t xml:space="preserve"> of </w:t>
    </w:r>
    <w:r w:rsidRPr="00EC4361">
      <w:rPr>
        <w:b/>
        <w:bCs/>
      </w:rPr>
      <w:fldChar w:fldCharType="begin"/>
    </w:r>
    <w:r w:rsidRPr="00EC4361">
      <w:rPr>
        <w:b/>
        <w:bCs/>
      </w:rPr>
      <w:instrText xml:space="preserve"> NUMPAGES  \* Arabic  \* MERGEFORMAT </w:instrText>
    </w:r>
    <w:r w:rsidRPr="00EC4361">
      <w:rPr>
        <w:b/>
        <w:bCs/>
      </w:rPr>
      <w:fldChar w:fldCharType="separate"/>
    </w:r>
    <w:r w:rsidR="00882A94">
      <w:rPr>
        <w:b/>
        <w:bCs/>
      </w:rPr>
      <w:t>6</w:t>
    </w:r>
    <w:r w:rsidRPr="00EC436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0A86"/>
    <w:multiLevelType w:val="multilevel"/>
    <w:tmpl w:val="996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E48EA"/>
    <w:multiLevelType w:val="hybridMultilevel"/>
    <w:tmpl w:val="FCF6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E7"/>
    <w:rsid w:val="000017B7"/>
    <w:rsid w:val="0002710A"/>
    <w:rsid w:val="00044780"/>
    <w:rsid w:val="00052F8F"/>
    <w:rsid w:val="0008261B"/>
    <w:rsid w:val="00084E7B"/>
    <w:rsid w:val="000A61FC"/>
    <w:rsid w:val="000D51AF"/>
    <w:rsid w:val="00113F09"/>
    <w:rsid w:val="0017206A"/>
    <w:rsid w:val="0018787F"/>
    <w:rsid w:val="001E2E21"/>
    <w:rsid w:val="00204BE6"/>
    <w:rsid w:val="0020784C"/>
    <w:rsid w:val="002131A2"/>
    <w:rsid w:val="00236F4A"/>
    <w:rsid w:val="0024780F"/>
    <w:rsid w:val="002717C3"/>
    <w:rsid w:val="00280B03"/>
    <w:rsid w:val="00296760"/>
    <w:rsid w:val="00297C84"/>
    <w:rsid w:val="002A0C75"/>
    <w:rsid w:val="002A161A"/>
    <w:rsid w:val="002A655C"/>
    <w:rsid w:val="002D4EB5"/>
    <w:rsid w:val="002E6B64"/>
    <w:rsid w:val="00307E53"/>
    <w:rsid w:val="003254F0"/>
    <w:rsid w:val="003A4A66"/>
    <w:rsid w:val="003B142D"/>
    <w:rsid w:val="003F0B5C"/>
    <w:rsid w:val="003F6215"/>
    <w:rsid w:val="0040673A"/>
    <w:rsid w:val="00471A8D"/>
    <w:rsid w:val="00475DDF"/>
    <w:rsid w:val="0049508C"/>
    <w:rsid w:val="004B0F5C"/>
    <w:rsid w:val="005044E4"/>
    <w:rsid w:val="00520B4E"/>
    <w:rsid w:val="00530905"/>
    <w:rsid w:val="00564EF9"/>
    <w:rsid w:val="005860AF"/>
    <w:rsid w:val="00597D51"/>
    <w:rsid w:val="005D3849"/>
    <w:rsid w:val="005E7F67"/>
    <w:rsid w:val="005F7303"/>
    <w:rsid w:val="0060412A"/>
    <w:rsid w:val="00606290"/>
    <w:rsid w:val="00660ACB"/>
    <w:rsid w:val="007063FD"/>
    <w:rsid w:val="00706EE7"/>
    <w:rsid w:val="00714D09"/>
    <w:rsid w:val="0078179C"/>
    <w:rsid w:val="00783B4F"/>
    <w:rsid w:val="007A35AA"/>
    <w:rsid w:val="007C0294"/>
    <w:rsid w:val="007C7996"/>
    <w:rsid w:val="007E0154"/>
    <w:rsid w:val="007E25A7"/>
    <w:rsid w:val="007F0F47"/>
    <w:rsid w:val="00816750"/>
    <w:rsid w:val="00844B88"/>
    <w:rsid w:val="00865890"/>
    <w:rsid w:val="008738F3"/>
    <w:rsid w:val="00882A94"/>
    <w:rsid w:val="008D0A04"/>
    <w:rsid w:val="008D29AD"/>
    <w:rsid w:val="00956655"/>
    <w:rsid w:val="009637CF"/>
    <w:rsid w:val="009713CE"/>
    <w:rsid w:val="0098755C"/>
    <w:rsid w:val="009B33F8"/>
    <w:rsid w:val="009C0597"/>
    <w:rsid w:val="00A30555"/>
    <w:rsid w:val="00A64374"/>
    <w:rsid w:val="00A9251E"/>
    <w:rsid w:val="00AC72EB"/>
    <w:rsid w:val="00AF01D8"/>
    <w:rsid w:val="00B90ADA"/>
    <w:rsid w:val="00BA230A"/>
    <w:rsid w:val="00BD60CE"/>
    <w:rsid w:val="00C23598"/>
    <w:rsid w:val="00D07A86"/>
    <w:rsid w:val="00D64C23"/>
    <w:rsid w:val="00DC783C"/>
    <w:rsid w:val="00DE5533"/>
    <w:rsid w:val="00E53D96"/>
    <w:rsid w:val="00E5646C"/>
    <w:rsid w:val="00EC4361"/>
    <w:rsid w:val="00EF570F"/>
    <w:rsid w:val="00F108DB"/>
    <w:rsid w:val="00F17712"/>
    <w:rsid w:val="00F50E89"/>
    <w:rsid w:val="00F50F74"/>
    <w:rsid w:val="00F52BDA"/>
    <w:rsid w:val="00F55561"/>
    <w:rsid w:val="00FA12B0"/>
    <w:rsid w:val="00FC2005"/>
    <w:rsid w:val="00FE2D30"/>
    <w:rsid w:val="00FF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0680"/>
  <w15:chartTrackingRefBased/>
  <w15:docId w15:val="{C11945BE-C8C7-4EF1-BFBC-8BADEC46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8F3"/>
    <w:pPr>
      <w:spacing w:after="0" w:line="240" w:lineRule="auto"/>
      <w:contextualSpacing/>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361"/>
    <w:pPr>
      <w:tabs>
        <w:tab w:val="center" w:pos="4680"/>
        <w:tab w:val="right" w:pos="9360"/>
      </w:tabs>
    </w:pPr>
  </w:style>
  <w:style w:type="character" w:customStyle="1" w:styleId="HeaderChar">
    <w:name w:val="Header Char"/>
    <w:basedOn w:val="DefaultParagraphFont"/>
    <w:link w:val="Header"/>
    <w:uiPriority w:val="99"/>
    <w:rsid w:val="00EC4361"/>
    <w:rPr>
      <w:rFonts w:ascii="Times New Roman" w:hAnsi="Times New Roman"/>
      <w:noProof/>
    </w:rPr>
  </w:style>
  <w:style w:type="paragraph" w:styleId="Footer">
    <w:name w:val="footer"/>
    <w:basedOn w:val="Normal"/>
    <w:link w:val="FooterChar"/>
    <w:uiPriority w:val="99"/>
    <w:unhideWhenUsed/>
    <w:rsid w:val="00EC4361"/>
    <w:pPr>
      <w:tabs>
        <w:tab w:val="center" w:pos="4680"/>
        <w:tab w:val="right" w:pos="9360"/>
      </w:tabs>
    </w:pPr>
  </w:style>
  <w:style w:type="character" w:customStyle="1" w:styleId="FooterChar">
    <w:name w:val="Footer Char"/>
    <w:basedOn w:val="DefaultParagraphFont"/>
    <w:link w:val="Footer"/>
    <w:uiPriority w:val="99"/>
    <w:rsid w:val="00EC4361"/>
    <w:rPr>
      <w:rFonts w:ascii="Times New Roman" w:hAnsi="Times New Roman"/>
      <w:noProof/>
    </w:rPr>
  </w:style>
  <w:style w:type="paragraph" w:styleId="NoSpacing">
    <w:name w:val="No Spacing"/>
    <w:uiPriority w:val="1"/>
    <w:qFormat/>
    <w:rsid w:val="00520B4E"/>
    <w:pPr>
      <w:spacing w:after="0" w:line="240" w:lineRule="auto"/>
      <w:contextualSpacing/>
    </w:pPr>
    <w:rPr>
      <w:rFonts w:ascii="Times New Roman" w:hAnsi="Times New Roman"/>
      <w:noProof/>
    </w:rPr>
  </w:style>
  <w:style w:type="paragraph" w:styleId="ListParagraph">
    <w:name w:val="List Paragraph"/>
    <w:basedOn w:val="Normal"/>
    <w:uiPriority w:val="34"/>
    <w:qFormat/>
    <w:rsid w:val="005860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rey\Documents\Custom%20Office%20Templates\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Document.dotx</Template>
  <TotalTime>16</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dc:description/>
  <cp:lastModifiedBy>Geoffrey Decker</cp:lastModifiedBy>
  <cp:revision>3</cp:revision>
  <dcterms:created xsi:type="dcterms:W3CDTF">2018-09-20T01:12:00Z</dcterms:created>
  <dcterms:modified xsi:type="dcterms:W3CDTF">2018-09-23T20:40:00Z</dcterms:modified>
</cp:coreProperties>
</file>